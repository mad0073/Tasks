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BBB1" w14:textId="18011B07" w:rsidR="00CB616A" w:rsidRDefault="00B36F44">
      <w:pPr>
        <w:pStyle w:val="Title"/>
      </w:pPr>
      <w:sdt>
        <w:sdtPr>
          <w:alias w:val="Title"/>
          <w:tag w:val=""/>
          <w:id w:val="726351117"/>
          <w:placeholder>
            <w:docPart w:val="49EF8E96D9664F489044AF4302DFC6A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23882">
            <w:t>The Positive Correlation Between Wing Length and Tail Length in Modern Bird Species</w:t>
          </w:r>
        </w:sdtContent>
      </w:sdt>
    </w:p>
    <w:p w14:paraId="71D236EF" w14:textId="12A80DB3" w:rsidR="00CB616A" w:rsidRDefault="007C2101">
      <w:pPr>
        <w:pStyle w:val="Title2"/>
      </w:pPr>
      <w:r>
        <w:t>Mykal Daniel</w:t>
      </w:r>
    </w:p>
    <w:p w14:paraId="28927386" w14:textId="21BD2CD5" w:rsidR="00CB616A" w:rsidRDefault="007C2101">
      <w:pPr>
        <w:pStyle w:val="Title2"/>
      </w:pPr>
      <w:r>
        <w:t>Biology 461</w:t>
      </w:r>
    </w:p>
    <w:p w14:paraId="1566A988" w14:textId="208A6874" w:rsidR="00CB616A" w:rsidRDefault="00CB616A">
      <w:pPr>
        <w:pStyle w:val="Title"/>
      </w:pPr>
    </w:p>
    <w:p w14:paraId="1E8295AF" w14:textId="14B6052A" w:rsidR="00CB616A" w:rsidRDefault="00CB616A"/>
    <w:p w14:paraId="12B514CC" w14:textId="77777777" w:rsidR="00CB616A" w:rsidRDefault="00EC4931">
      <w:r>
        <w:br w:type="page"/>
      </w:r>
    </w:p>
    <w:p w14:paraId="200B2145" w14:textId="3054C452" w:rsidR="00CB616A" w:rsidRDefault="00365C74">
      <w:pPr>
        <w:pStyle w:val="SectionTitle"/>
      </w:pPr>
      <w:r>
        <w:lastRenderedPageBreak/>
        <w:t>ABSTRACT</w:t>
      </w:r>
    </w:p>
    <w:p w14:paraId="5D1BF0E8" w14:textId="456EFE1F" w:rsidR="00CB616A" w:rsidRDefault="00823882">
      <w:r>
        <w:t xml:space="preserve">Birds have undergone evolutionary changes since their arrival during the Jurassic </w:t>
      </w:r>
      <w:r w:rsidR="00365C74">
        <w:t xml:space="preserve">period. They are characterized by many attributes, but most importantly by their flight abilities. Their bodies have evolved to be the aerodynamic machines they are today, and one might infer these traits are </w:t>
      </w:r>
      <w:r w:rsidR="00613F62">
        <w:t>proportional across species because of selection</w:t>
      </w:r>
      <w:r w:rsidR="00365C74">
        <w:t>. Using a set of 391 species from the Tyrannidae Family, we tested the correlation between wing length and tail length. The</w:t>
      </w:r>
      <w:r w:rsidR="00760A1D">
        <w:t xml:space="preserve"> results support the hypothesis that wing length and tail length are positively correlated</w:t>
      </w:r>
      <w:r w:rsidR="00613F62">
        <w:t xml:space="preserve"> in bird species</w:t>
      </w:r>
      <w:r w:rsidR="00760A1D">
        <w:t xml:space="preserve"> as a</w:t>
      </w:r>
      <w:r w:rsidR="00D57F8D">
        <w:t xml:space="preserve"> potential</w:t>
      </w:r>
      <w:r w:rsidR="00760A1D">
        <w:t xml:space="preserve"> adaptation to improve flight</w:t>
      </w:r>
      <w:r w:rsidR="00365C74">
        <w:t>.</w:t>
      </w:r>
    </w:p>
    <w:p w14:paraId="4E17D5E2" w14:textId="03752B27" w:rsidR="00C421B9" w:rsidRDefault="00C421B9"/>
    <w:p w14:paraId="410527CC" w14:textId="7DD49286" w:rsidR="00C421B9" w:rsidRDefault="00C421B9"/>
    <w:p w14:paraId="5F062194" w14:textId="09431132" w:rsidR="00C421B9" w:rsidRDefault="00C421B9"/>
    <w:p w14:paraId="6CF76A40" w14:textId="6AB41734" w:rsidR="00C421B9" w:rsidRDefault="00C421B9"/>
    <w:p w14:paraId="19EB0CC5" w14:textId="6955A41A" w:rsidR="00C421B9" w:rsidRDefault="00C421B9"/>
    <w:p w14:paraId="15855EAD" w14:textId="388DD589" w:rsidR="00C421B9" w:rsidRDefault="00C421B9"/>
    <w:p w14:paraId="3445B592" w14:textId="715382D8" w:rsidR="00C421B9" w:rsidRDefault="00C421B9"/>
    <w:p w14:paraId="2BCF8C62" w14:textId="54496571" w:rsidR="00C421B9" w:rsidRDefault="00C421B9"/>
    <w:p w14:paraId="1EC571BA" w14:textId="17A89F99" w:rsidR="00C421B9" w:rsidRDefault="00C421B9"/>
    <w:p w14:paraId="3AFF7ECF" w14:textId="76B096F3" w:rsidR="00C421B9" w:rsidRDefault="00C421B9"/>
    <w:p w14:paraId="6F9BDA9E" w14:textId="491EC06E" w:rsidR="00C421B9" w:rsidRDefault="00C421B9"/>
    <w:p w14:paraId="3BC91E7E" w14:textId="2DA39C25" w:rsidR="00C421B9" w:rsidRDefault="00C421B9"/>
    <w:p w14:paraId="78A9FF25" w14:textId="2CAE2820" w:rsidR="00C421B9" w:rsidRDefault="00C421B9"/>
    <w:p w14:paraId="30462CDE" w14:textId="77777777" w:rsidR="00C421B9" w:rsidRDefault="00C421B9"/>
    <w:p w14:paraId="4A85F000" w14:textId="77777777" w:rsidR="005D34E1" w:rsidRDefault="005D34E1"/>
    <w:p w14:paraId="4AE6201B" w14:textId="37C5EA2E" w:rsidR="005D34E1" w:rsidRDefault="005D34E1" w:rsidP="005D34E1">
      <w:pPr>
        <w:jc w:val="center"/>
      </w:pPr>
      <w:r>
        <w:lastRenderedPageBreak/>
        <w:t>INTRODUCTION</w:t>
      </w:r>
    </w:p>
    <w:p w14:paraId="5029D6CB" w14:textId="424BCB9A" w:rsidR="00301CBB" w:rsidRDefault="007C2101" w:rsidP="00D57F8D">
      <w:r>
        <w:t xml:space="preserve">There are many questions surrounding the </w:t>
      </w:r>
      <w:r w:rsidR="0033159A">
        <w:t xml:space="preserve">appearance of modern birds on planet </w:t>
      </w:r>
      <w:r w:rsidR="00613F62">
        <w:t>E</w:t>
      </w:r>
      <w:r w:rsidR="0033159A">
        <w:t xml:space="preserve">arth. Most fossil records propose birds arose 60 million years ago after the Cretaceous period. However, molecular evidence leads us to believe now that </w:t>
      </w:r>
      <w:r w:rsidR="00D21B20">
        <w:t xml:space="preserve">modern birds originated in the Jurassic period </w:t>
      </w:r>
      <w:r w:rsidR="00D21B20">
        <w:fldChar w:fldCharType="begin"/>
      </w:r>
      <w:r w:rsidR="00D21B20">
        <w:instrText xml:space="preserve"> ADDIN ZOTERO_ITEM CSL_CITATION {"citationID":"VMHKpXMY","properties":{"formattedCitation":"({\\i{}Modern Birds Existed Before Dinosaur Die-Off}, 2008)","plainCitation":"(Modern Birds Existed Before Dinosaur Die-Off, 2008)","noteIndex":0},"citationItems":[{"id":472,"uris":["http://zotero.org/users/local/h2o6ZteH/items/427LCN8L"],"uri":["http://zotero.org/users/local/h2o6ZteH/items/427LCN8L"],"itemData":{"id":472,"type":"webpage","abstract":"Modern birds originated a hundred million years ago—long before the demise of dinosaurs, according to new research.","container-title":"Animals","language":"en","note":"section: Animals","title":"Modern Birds Existed Before Dinosaur Die-Off","URL":"https://www.nationalgeographic.com/animals/article/modern-birds-existed-before-dinosaur-die-off","accessed":{"date-parts":[["2022",4,5]]},"issued":{"date-parts":[["2008",2,8]]}}}],"schema":"https://github.com/citation-style-language/schema/raw/master/csl-citation.json"} </w:instrText>
      </w:r>
      <w:r w:rsidR="00D21B20">
        <w:fldChar w:fldCharType="separate"/>
      </w:r>
      <w:r w:rsidR="00D21B20" w:rsidRPr="00D21B20">
        <w:rPr>
          <w:rFonts w:ascii="Times New Roman" w:cs="Times New Roman"/>
        </w:rPr>
        <w:t>(</w:t>
      </w:r>
      <w:r w:rsidR="00D21B20" w:rsidRPr="00D21B20">
        <w:rPr>
          <w:rFonts w:ascii="Times New Roman" w:cs="Times New Roman"/>
          <w:i/>
          <w:iCs/>
        </w:rPr>
        <w:t>Modern Birds Existed Before Dinosaur Die-Off</w:t>
      </w:r>
      <w:r w:rsidR="00D21B20" w:rsidRPr="00D21B20">
        <w:rPr>
          <w:rFonts w:ascii="Times New Roman" w:cs="Times New Roman"/>
        </w:rPr>
        <w:t>, 2008)</w:t>
      </w:r>
      <w:r w:rsidR="00D21B20">
        <w:fldChar w:fldCharType="end"/>
      </w:r>
      <w:r w:rsidR="00D21B20">
        <w:t xml:space="preserve">. </w:t>
      </w:r>
      <w:r w:rsidR="00F07F84">
        <w:t xml:space="preserve">Modern birds are believed to have evolved from a theropod dinosaur during this </w:t>
      </w:r>
      <w:r w:rsidR="00760A1D">
        <w:t>time</w:t>
      </w:r>
      <w:r w:rsidR="00F07F84">
        <w:t xml:space="preserve">. Their entire </w:t>
      </w:r>
      <w:r w:rsidR="00CB54F6">
        <w:t>anatomy</w:t>
      </w:r>
      <w:r w:rsidR="00F07F84">
        <w:t xml:space="preserve"> has spent millions of years evolving into the more than 10,000 species we recognize today </w:t>
      </w:r>
      <w:r w:rsidR="00F07F84">
        <w:fldChar w:fldCharType="begin"/>
      </w:r>
      <w:r w:rsidR="00F07F84">
        <w:instrText xml:space="preserve"> ADDIN ZOTERO_ITEM CSL_CITATION {"citationID":"d4EgsMUv","properties":{"formattedCitation":"(Brusatte et al., 2015)","plainCitation":"(Brusatte et al., 2015)","noteIndex":0},"citationItems":[{"id":469,"uris":["http://zotero.org/users/local/h2o6ZteH/items/7KMEQC7I"],"uri":["http://zotero.org/users/local/h2o6ZteH/items/7KMEQC7I"],"itemData":{"id":469,"type":"article-journal","abstract":"Birds are one of the most recognizable and diverse groups of modern vertebrates. Over the past two decades, a wealth of new fossil discoveries and phylogenetic and macroevolutionary studies has transformed our understanding of how birds originated and became so successful. Birds evolved from theropod dinosaurs during the Jurassic (around 165–150 million years ago) and their classic small, lightweight, feathered, and winged body plan was pieced together gradually over tens of millions of years of evolution rather than in one burst of innovation. Early birds diversified throughout the Jurassic and Cretaceous, becoming capable fliers with supercharged growth rates, but were decimated at the end-Cretaceous extinction alongside their close dinosaurian relatives. After the mass extinction, modern birds (members of the avian crown group) explosively diversified, culminating in more than 10,000 species distributed worldwide today.","container-title":"Current Biology","DOI":"10.1016/j.cub.2015.08.003","ISSN":"0960-9822","issue":"19","journalAbbreviation":"Current Biology","language":"en","page":"R888-R898","source":"ScienceDirect","title":"The Origin and Diversification of Birds","volume":"25","author":[{"family":"Brusatte","given":"Stephen L."},{"family":"O’Connor","given":"Jingmai K."},{"family":"Jarvis","given":"Erich D."}],"issued":{"date-parts":[["2015",10,5]]}}}],"schema":"https://github.com/citation-style-language/schema/raw/master/csl-citation.json"} </w:instrText>
      </w:r>
      <w:r w:rsidR="00F07F84">
        <w:fldChar w:fldCharType="separate"/>
      </w:r>
      <w:r w:rsidR="00F07F84">
        <w:rPr>
          <w:noProof/>
        </w:rPr>
        <w:t>(Brusatte et al., 2015)</w:t>
      </w:r>
      <w:r w:rsidR="00F07F84">
        <w:fldChar w:fldCharType="end"/>
      </w:r>
      <w:r w:rsidR="00F07F84">
        <w:t>.</w:t>
      </w:r>
      <w:r w:rsidR="00D7579E">
        <w:t xml:space="preserve"> Birds come in a variety of sizes but most all </w:t>
      </w:r>
      <w:r w:rsidR="00CD66D1">
        <w:t>have</w:t>
      </w:r>
      <w:r w:rsidR="00D7579E">
        <w:t xml:space="preserve"> the same characteristics. These traits include feathers, wings, beaks or bills, egg laying, and an adapted skeleton </w:t>
      </w:r>
      <w:r w:rsidR="00B4069B">
        <w:t>for flight to keep birds light</w:t>
      </w:r>
      <w:r w:rsidR="00FB16E7">
        <w:t xml:space="preserve"> in weight</w:t>
      </w:r>
      <w:r w:rsidR="00B4069B">
        <w:t>. Flight ability is a</w:t>
      </w:r>
      <w:r w:rsidR="00FB16E7">
        <w:t xml:space="preserve">n </w:t>
      </w:r>
      <w:r w:rsidR="00B4069B">
        <w:t>important characteristic of birds</w:t>
      </w:r>
      <w:r w:rsidR="00FB16E7">
        <w:t>,</w:t>
      </w:r>
      <w:r w:rsidR="00B4069B">
        <w:t xml:space="preserve"> as it is their primary method of transportation. Their body shapes have adapted to reduce air resistance and be appropriately sized in areas for muscle attachment </w:t>
      </w:r>
      <w:r w:rsidR="00E942C8">
        <w:fldChar w:fldCharType="begin"/>
      </w:r>
      <w:r w:rsidR="00E942C8">
        <w:instrText xml:space="preserve"> ADDIN ZOTERO_ITEM CSL_CITATION {"citationID":"9F1lWjxn","properties":{"formattedCitation":"({\\i{}Birds}, n.d.)","plainCitation":"(Birds, n.d.)","noteIndex":0},"citationItems":[{"id":476,"uris":["http://zotero.org/users/local/h2o6ZteH/items/NHLYCSG8"],"uri":["http://zotero.org/users/local/h2o6ZteH/items/NHLYCSG8"],"itemData":{"id":476,"type":"webpage","abstract":"Birds are feathered, warm-blooded vertebrates that are capable of flight. Explore the general traits of birds and their diverse types, discover how...","container-title":"Study.com","language":"en","title":"Birds: Traits, Types &amp; Importance - Video &amp; Lesson Transcript","title-short":"Birds","URL":"https://study.com/academy/lesson/birds-traits-types-importance.html","accessed":{"date-parts":[["2022",4,5]]}}}],"schema":"https://github.com/citation-style-language/schema/raw/master/csl-citation.json"} </w:instrText>
      </w:r>
      <w:r w:rsidR="00E942C8">
        <w:fldChar w:fldCharType="separate"/>
      </w:r>
      <w:r w:rsidR="00E942C8" w:rsidRPr="00E942C8">
        <w:rPr>
          <w:rFonts w:ascii="Times New Roman" w:cs="Times New Roman"/>
        </w:rPr>
        <w:t>(</w:t>
      </w:r>
      <w:r w:rsidR="00E942C8" w:rsidRPr="00E942C8">
        <w:rPr>
          <w:rFonts w:ascii="Times New Roman" w:cs="Times New Roman"/>
          <w:i/>
          <w:iCs/>
        </w:rPr>
        <w:t>Birds</w:t>
      </w:r>
      <w:r w:rsidR="00E942C8" w:rsidRPr="00E942C8">
        <w:rPr>
          <w:rFonts w:ascii="Times New Roman" w:cs="Times New Roman"/>
        </w:rPr>
        <w:t>, n.d.)</w:t>
      </w:r>
      <w:r w:rsidR="00E942C8">
        <w:fldChar w:fldCharType="end"/>
      </w:r>
      <w:r w:rsidR="00212902">
        <w:t xml:space="preserve"> The contrasts of bird flight lie with lift and drag</w:t>
      </w:r>
      <w:r w:rsidR="00FB16E7">
        <w:t>.</w:t>
      </w:r>
      <w:r w:rsidR="00212902">
        <w:t xml:space="preserve"> </w:t>
      </w:r>
      <w:r w:rsidR="00FB16E7">
        <w:t>T</w:t>
      </w:r>
      <w:r w:rsidR="00212902">
        <w:t>ogether these factors must be in harmony to allow smooth flight. Flight is only possible by their feathers</w:t>
      </w:r>
      <w:r w:rsidR="00712673">
        <w:t>,</w:t>
      </w:r>
      <w:r w:rsidR="00212902">
        <w:t xml:space="preserve"> and the length of their wings </w:t>
      </w:r>
      <w:r w:rsidR="00FE5D2C">
        <w:t xml:space="preserve">will increase to support more feathers </w:t>
      </w:r>
      <w:r w:rsidR="00FE5D2C">
        <w:fldChar w:fldCharType="begin"/>
      </w:r>
      <w:r w:rsidR="00FE5D2C">
        <w:instrText xml:space="preserve"> ADDIN ZOTERO_ITEM CSL_CITATION {"citationID":"T3luY6mU","properties":{"formattedCitation":"(\\uc0\\u8220{}The Flight of Birds,\\uc0\\u8221{} 2015)","plainCitation":"(“The Flight of Birds,” 2015)","noteIndex":0},"citationItems":[{"id":478,"uris":["http://zotero.org/users/local/h2o6ZteH/items/R25SDV8I"],"uri":["http://zotero.org/users/local/h2o6ZteH/items/R25SDV8I"],"itemData":{"id":478,"type":"post-weblog","abstract":"Flight probably evolved from gliding. As feathers became elongated, perhaps for display, they became more suitable to support flight.  See Wikipedia for detailed discussion.See a New Theory o…","container-title":"Ornithology","language":"en-US","title":"The Flight of Birds","URL":"https://ornithology.com/ornithology-lectures/flight/","accessed":{"date-parts":[["2022",4,6]]},"issued":{"date-parts":[["2015",1,6]]}}}],"schema":"https://github.com/citation-style-language/schema/raw/master/csl-citation.json"} </w:instrText>
      </w:r>
      <w:r w:rsidR="00FE5D2C">
        <w:fldChar w:fldCharType="separate"/>
      </w:r>
      <w:r w:rsidR="00FE5D2C" w:rsidRPr="00FE5D2C">
        <w:rPr>
          <w:rFonts w:ascii="Times New Roman" w:cs="Times New Roman"/>
        </w:rPr>
        <w:t>(“The Flight of Birds,” 2015)</w:t>
      </w:r>
      <w:r w:rsidR="00FE5D2C">
        <w:fldChar w:fldCharType="end"/>
      </w:r>
      <w:r w:rsidR="00FE5D2C">
        <w:t>. The tails of birds are also overlooked while they are also detrimental to flight.</w:t>
      </w:r>
      <w:r w:rsidR="00D447D9">
        <w:t xml:space="preserve"> The tail feathers guide, stabilize, switch directions, and balance the birds.</w:t>
      </w:r>
      <w:r w:rsidR="00BF758E">
        <w:t xml:space="preserve"> The tails can be compared to rudders on a boat or airplane </w:t>
      </w:r>
      <w:r w:rsidR="00BF758E">
        <w:fldChar w:fldCharType="begin"/>
      </w:r>
      <w:r w:rsidR="00BF758E">
        <w:instrText xml:space="preserve"> ADDIN ZOTERO_ITEM CSL_CITATION {"citationID":"pyaxvLo4","properties":{"formattedCitation":"({\\i{}Tail-or Made For Flight | Bio-Aerial Locomotion}, n.d.)","plainCitation":"(Tail-or Made For Flight | Bio-Aerial Locomotion, n.d.)","noteIndex":0},"citationItems":[{"id":480,"uris":["http://zotero.org/users/local/h2o6ZteH/items/WH2KIEZZ"],"uri":["http://zotero.org/users/local/h2o6ZteH/items/WH2KIEZZ"],"itemData":{"id":480,"type":"post-weblog","language":"en-US","title":"Tail-or Made For Flight | Bio-Aerial Locomotion","URL":"https://blogs.bu.edu/bioaerial2012/2012/10/10/tail-or-made-for-flight/","accessed":{"date-parts":[["2022",4,6]]}}}],"schema":"https://github.com/citation-style-language/schema/raw/master/csl-citation.json"} </w:instrText>
      </w:r>
      <w:r w:rsidR="00BF758E">
        <w:fldChar w:fldCharType="separate"/>
      </w:r>
      <w:r w:rsidR="00BF758E" w:rsidRPr="00BF758E">
        <w:rPr>
          <w:rFonts w:ascii="Times New Roman" w:cs="Times New Roman"/>
        </w:rPr>
        <w:t>(</w:t>
      </w:r>
      <w:r w:rsidR="00BF758E" w:rsidRPr="00BF758E">
        <w:rPr>
          <w:rFonts w:ascii="Times New Roman" w:cs="Times New Roman"/>
          <w:i/>
          <w:iCs/>
        </w:rPr>
        <w:t>Tail-or Made For Flight | Bio-Aerial Locomotion</w:t>
      </w:r>
      <w:r w:rsidR="00BF758E" w:rsidRPr="00BF758E">
        <w:rPr>
          <w:rFonts w:ascii="Times New Roman" w:cs="Times New Roman"/>
        </w:rPr>
        <w:t>, n.d.)</w:t>
      </w:r>
      <w:r w:rsidR="00BF758E">
        <w:fldChar w:fldCharType="end"/>
      </w:r>
      <w:r w:rsidR="00BF758E">
        <w:t xml:space="preserve">. </w:t>
      </w:r>
      <w:r w:rsidR="008E0876">
        <w:rPr>
          <w:rFonts w:ascii="Times New Roman" w:eastAsia="Times New Roman" w:hAnsi="Times New Roman" w:cs="Times New Roman"/>
          <w:kern w:val="0"/>
          <w:lang w:eastAsia="en-US"/>
        </w:rPr>
        <w:t xml:space="preserve">Birds can survive without their tails; however, they seem to be placed at a greater disadvantage than those with their tails </w:t>
      </w:r>
      <w:r w:rsidR="008E0876">
        <w:rPr>
          <w:rFonts w:ascii="Times New Roman" w:eastAsia="Times New Roman" w:hAnsi="Times New Roman" w:cs="Times New Roman"/>
          <w:kern w:val="0"/>
          <w:lang w:eastAsia="en-US"/>
        </w:rPr>
        <w:fldChar w:fldCharType="begin"/>
      </w:r>
      <w:r w:rsidR="008E0876">
        <w:rPr>
          <w:rFonts w:ascii="Times New Roman" w:eastAsia="Times New Roman" w:hAnsi="Times New Roman" w:cs="Times New Roman"/>
          <w:kern w:val="0"/>
          <w:lang w:eastAsia="en-US"/>
        </w:rPr>
        <w:instrText xml:space="preserve"> ADDIN ZOTERO_ITEM CSL_CITATION {"citationID":"7FRVsByU","properties":{"formattedCitation":"(Writer, n.d.)","plainCitation":"(Writer, n.d.)","noteIndex":0},"citationItems":[{"id":502,"uris":["http://zotero.org/users/local/h2o6ZteH/items/I545YTKP"],"uri":["http://zotero.org/users/local/h2o6ZteH/items/I545YTKP"],"itemData":{"id":502,"type":"webpage","abstract":"Dear Bird Folks, \n Please take a look at the Mourning Dove in this photo. Notice that it doesn’t have a tail. Any idea what happened? Without its tail the dove looks a little strange, like a feathere…","container-title":"Wicked Local","language":"en-US","title":"The Bird Folks: A tell-all tale about tails","title-short":"The Bird Folks","URL":"https://www.wickedlocal.com/story/cape-codder/2019/11/17/the-bird-folks-tell-all/986517007/","author":[{"family":"Writer","given":"Staff"}],"accessed":{"date-parts":[["2022",4,7]]}}}],"schema":"https://github.com/citation-style-language/schema/raw/master/csl-citation.json"} </w:instrText>
      </w:r>
      <w:r w:rsidR="008E0876">
        <w:rPr>
          <w:rFonts w:ascii="Times New Roman" w:eastAsia="Times New Roman" w:hAnsi="Times New Roman" w:cs="Times New Roman"/>
          <w:kern w:val="0"/>
          <w:lang w:eastAsia="en-US"/>
        </w:rPr>
        <w:fldChar w:fldCharType="separate"/>
      </w:r>
      <w:r w:rsidR="008E0876">
        <w:rPr>
          <w:rFonts w:ascii="Times New Roman" w:eastAsia="Times New Roman" w:hAnsi="Times New Roman" w:cs="Times New Roman"/>
          <w:noProof/>
          <w:kern w:val="0"/>
          <w:lang w:eastAsia="en-US"/>
        </w:rPr>
        <w:t>(Writer, n.d.)</w:t>
      </w:r>
      <w:r w:rsidR="008E0876">
        <w:rPr>
          <w:rFonts w:ascii="Times New Roman" w:eastAsia="Times New Roman" w:hAnsi="Times New Roman" w:cs="Times New Roman"/>
          <w:kern w:val="0"/>
          <w:lang w:eastAsia="en-US"/>
        </w:rPr>
        <w:fldChar w:fldCharType="end"/>
      </w:r>
    </w:p>
    <w:p w14:paraId="5C6399B8" w14:textId="2F549CD1" w:rsidR="00CB616A" w:rsidRDefault="00BF758E">
      <w:r>
        <w:t xml:space="preserve">Asymmetry of the wings </w:t>
      </w:r>
      <w:r w:rsidR="00395ED3">
        <w:t xml:space="preserve">and tails of birds has known to be costly </w:t>
      </w:r>
      <w:r w:rsidR="00872494">
        <w:t>in flight</w:t>
      </w:r>
      <w:r w:rsidR="00301CBB">
        <w:t xml:space="preserve"> affecting their aerodynamic abilities </w:t>
      </w:r>
      <w:r w:rsidR="00301CBB">
        <w:fldChar w:fldCharType="begin"/>
      </w:r>
      <w:r w:rsidR="00301CBB">
        <w:instrText xml:space="preserve"> ADDIN ZOTERO_ITEM CSL_CITATION {"citationID":"1SbHVcEy","properties":{"formattedCitation":"(Thomas, 1993)","plainCitation":"(Thomas, 1993)","noteIndex":0},"citationItems":[{"id":482,"uris":["http://zotero.org/users/local/h2o6ZteH/items/VKLX9DQD"],"uri":["http://zotero.org/users/local/h2o6ZteH/items/VKLX9DQD"],"itemData":{"id":482,"type":"article-journal","abstract":"Asymmetry in the wings and tails of birds is an unusual trait in that, because of their aerodynamic function, the optimum phenotype for the trait is known: perfect symmetry. There is considerable variation from this optimum both within and between species. Here I use simple\naerodynamic theory to predict the aerodynamic costs of asymmetry in the wings and tail, and to examine the relation between the length of the wings or tail, and the cost of given amounts of absolute asymmetry (equal to a given fixed length) and relative asymmetry (asymmetry equal to a given proportion of the length of the wings or tail). The\naerodynamic analysis shows that wing asymmetry is much more costly than tail asymmetry, and asymmetry in the aerodynamically functional parts of the tail is more costly than asymmetry in ornaments such as tail\nstreamers. The cost of wing asymmetry and of asymmetry in\naerodynamically functional parts of the tail is unaffected or decreases with trait length. In contrast, the aerodynamic cost of asymmetry in tail ornaments increases with trait size. Much of the pattern of\nvariation in the level of fluctuating asymmetry in the wings and tail can thus be explained by natural selection for aerodynamic efficiency.","container-title":"Proceedings of The Royal Society B: Biological Sciences","DOI":"10.1098/rspb.1993.0144","journalAbbreviation":"Proceedings of The Royal Society B: Biological Sciences","page":"181-189","source":"ResearchGate","title":"The Aerodynamic Costs of Asymmetry in the Wings and Tail of Birds: Asymmetric Birds can't Fly round Tight Corners","title-short":"The Aerodynamic Costs of Asymmetry in the Wings and Tail of Birds","volume":"254","author":[{"family":"Thomas","given":"Adrian"}],"issued":{"date-parts":[["1993",12,22]]}}}],"schema":"https://github.com/citation-style-language/schema/raw/master/csl-citation.json"} </w:instrText>
      </w:r>
      <w:r w:rsidR="00301CBB">
        <w:fldChar w:fldCharType="separate"/>
      </w:r>
      <w:r w:rsidR="00301CBB">
        <w:rPr>
          <w:noProof/>
        </w:rPr>
        <w:t>(Thomas, 1993)</w:t>
      </w:r>
      <w:r w:rsidR="00301CBB">
        <w:fldChar w:fldCharType="end"/>
      </w:r>
      <w:r w:rsidR="00301CBB">
        <w:t>.</w:t>
      </w:r>
      <w:r w:rsidR="0066036F">
        <w:t xml:space="preserve"> T</w:t>
      </w:r>
      <w:r w:rsidR="002E7B2A">
        <w:t xml:space="preserve">he hypothesis could be </w:t>
      </w:r>
      <w:r>
        <w:t xml:space="preserve">proposed that </w:t>
      </w:r>
      <w:r w:rsidR="002E7B2A">
        <w:t>wing length and tail length</w:t>
      </w:r>
      <w:r w:rsidR="003064CD">
        <w:t xml:space="preserve"> will show a</w:t>
      </w:r>
      <w:r w:rsidR="00FB16E7">
        <w:t xml:space="preserve"> positive correlat</w:t>
      </w:r>
      <w:r w:rsidR="003064CD">
        <w:t>ion</w:t>
      </w:r>
      <w:r w:rsidR="00FB16E7">
        <w:t xml:space="preserve"> </w:t>
      </w:r>
      <w:r w:rsidR="003064CD">
        <w:t xml:space="preserve">because of </w:t>
      </w:r>
      <w:r w:rsidR="0066036F">
        <w:t>adaptation</w:t>
      </w:r>
      <w:r w:rsidR="003064CD">
        <w:t>s</w:t>
      </w:r>
      <w:r w:rsidR="00C421B9">
        <w:t xml:space="preserve"> </w:t>
      </w:r>
      <w:r w:rsidR="003064CD">
        <w:t xml:space="preserve">to </w:t>
      </w:r>
      <w:r w:rsidR="00395ED3">
        <w:t>provid</w:t>
      </w:r>
      <w:r w:rsidR="003064CD">
        <w:t>e</w:t>
      </w:r>
      <w:r w:rsidR="00395ED3">
        <w:t xml:space="preserve"> symmetrical, successful flight</w:t>
      </w:r>
      <w:r w:rsidR="00301CBB">
        <w:t xml:space="preserve">. A way to test this would be measuring the lengths of the wings and tails in </w:t>
      </w:r>
      <w:r w:rsidR="00301CBB">
        <w:lastRenderedPageBreak/>
        <w:t xml:space="preserve">species of modern </w:t>
      </w:r>
      <w:r w:rsidR="003307B7">
        <w:t>birds and</w:t>
      </w:r>
      <w:r w:rsidR="00301CBB">
        <w:t xml:space="preserve"> </w:t>
      </w:r>
      <w:r w:rsidR="00DB027C">
        <w:t>evaluating the correlation between these two traits.</w:t>
      </w:r>
      <w:r w:rsidR="003307B7">
        <w:t xml:space="preserve"> The species used in this experiment come from members of the Tyrannidae family.</w:t>
      </w:r>
      <w:r w:rsidR="002E7B2A">
        <w:t xml:space="preserve"> The reason for this specific family is due to the fact they are the known to be the largest family of birds and </w:t>
      </w:r>
      <w:r w:rsidR="0066036F">
        <w:t>resid</w:t>
      </w:r>
      <w:r w:rsidR="00411D8B">
        <w:t>e</w:t>
      </w:r>
      <w:r w:rsidR="002E7B2A">
        <w:t xml:space="preserve"> in the two American continents </w:t>
      </w:r>
      <w:r w:rsidR="002E7B2A">
        <w:fldChar w:fldCharType="begin"/>
      </w:r>
      <w:r w:rsidR="002E7B2A">
        <w:instrText xml:space="preserve"> ADDIN ZOTERO_ITEM CSL_CITATION {"citationID":"v6atuzgy","properties":{"formattedCitation":"({\\i{}Tyrannidae Family \\uc0\\u8211{} Surcos Tours}, n.d.)","plainCitation":"(Tyrannidae Family – Surcos Tours, n.d.)","noteIndex":0},"citationItems":[{"id":485,"uris":["http://zotero.org/users/local/h2o6ZteH/items/T6IGJLAF"],"uri":["http://zotero.org/users/local/h2o6ZteH/items/T6IGJLAF"],"itemData":{"id":485,"type":"post-weblog","language":"en-US","title":"Tyrannidae Family – Surcos Tours","URL":"https://surcostours.com/tyrannidae-family/","accessed":{"date-parts":[["2022",4,6]]}}}],"schema":"https://github.com/citation-style-language/schema/raw/master/csl-citation.json"} </w:instrText>
      </w:r>
      <w:r w:rsidR="002E7B2A">
        <w:fldChar w:fldCharType="separate"/>
      </w:r>
      <w:r w:rsidR="002E7B2A" w:rsidRPr="002E7B2A">
        <w:rPr>
          <w:rFonts w:ascii="Times New Roman" w:cs="Times New Roman"/>
        </w:rPr>
        <w:t>(</w:t>
      </w:r>
      <w:r w:rsidR="002E7B2A" w:rsidRPr="002E7B2A">
        <w:rPr>
          <w:rFonts w:ascii="Times New Roman" w:cs="Times New Roman"/>
          <w:i/>
          <w:iCs/>
        </w:rPr>
        <w:t>Tyrannidae Family – Surcos Tours</w:t>
      </w:r>
      <w:r w:rsidR="002E7B2A" w:rsidRPr="002E7B2A">
        <w:rPr>
          <w:rFonts w:ascii="Times New Roman" w:cs="Times New Roman"/>
        </w:rPr>
        <w:t>, n.d.)</w:t>
      </w:r>
      <w:r w:rsidR="002E7B2A">
        <w:fldChar w:fldCharType="end"/>
      </w:r>
      <w:r w:rsidR="002E7B2A">
        <w:t>. With this many species</w:t>
      </w:r>
      <w:r w:rsidR="00FB16E7">
        <w:t xml:space="preserve"> of birds from large geographical areas, we can collect and analyze enough evidence to </w:t>
      </w:r>
      <w:r w:rsidR="003064CD">
        <w:t>test</w:t>
      </w:r>
      <w:r w:rsidR="00FB16E7">
        <w:t xml:space="preserve"> the hypothesis </w:t>
      </w:r>
      <w:r w:rsidR="003064CD">
        <w:t>that the two phenotypic traits will positively correlate</w:t>
      </w:r>
      <w:r w:rsidR="002E7B2A">
        <w:t>.</w:t>
      </w:r>
      <w:r w:rsidR="008E0876">
        <w:t xml:space="preserve"> </w:t>
      </w:r>
    </w:p>
    <w:p w14:paraId="73A5E3E7" w14:textId="77777777" w:rsidR="00AA7536" w:rsidRDefault="00AA7536"/>
    <w:p w14:paraId="61054952" w14:textId="699DF710" w:rsidR="00B16D86" w:rsidRDefault="00B16D86" w:rsidP="00B16D86">
      <w:pPr>
        <w:jc w:val="center"/>
      </w:pPr>
      <w:r>
        <w:t>METHODS</w:t>
      </w:r>
    </w:p>
    <w:p w14:paraId="7689612E" w14:textId="05B6DB32" w:rsidR="00AA7536" w:rsidRDefault="00D1012E" w:rsidP="00B16D86">
      <w:r>
        <w:t>The data used from this experiment was accessed using the AVONET database on the Figshare repository</w:t>
      </w:r>
      <w:r w:rsidR="00D33A8F">
        <w:t xml:space="preserve"> which contains functional trait data of bird species</w:t>
      </w:r>
      <w:r>
        <w:t xml:space="preserve">. </w:t>
      </w:r>
      <w:r w:rsidR="00E52BD6">
        <w:t xml:space="preserve">The </w:t>
      </w:r>
      <w:r w:rsidR="00BD0A82">
        <w:t xml:space="preserve">first trait </w:t>
      </w:r>
      <w:r w:rsidR="00E52BD6">
        <w:t>selected w</w:t>
      </w:r>
      <w:r w:rsidR="00BD0A82">
        <w:t>as</w:t>
      </w:r>
      <w:r w:rsidR="00E52BD6">
        <w:t xml:space="preserve"> </w:t>
      </w:r>
      <w:r w:rsidR="00D33A8F">
        <w:t>w</w:t>
      </w:r>
      <w:r w:rsidR="00BD0A82">
        <w:t xml:space="preserve">ing </w:t>
      </w:r>
      <w:r w:rsidR="00D33A8F">
        <w:t>l</w:t>
      </w:r>
      <w:r w:rsidR="00BD0A82">
        <w:t xml:space="preserve">ength which measured the length from the carpal joint to the tip of the longest primary on the unflattened wing in millimeters. The second trait selected was </w:t>
      </w:r>
      <w:r w:rsidR="00D33A8F">
        <w:t>t</w:t>
      </w:r>
      <w:r w:rsidR="00BD0A82">
        <w:t xml:space="preserve">ail </w:t>
      </w:r>
      <w:r w:rsidR="00D33A8F">
        <w:t>l</w:t>
      </w:r>
      <w:r w:rsidR="00BD0A82">
        <w:t>ength which measured the distance between the tip of the longest rectrix and the point</w:t>
      </w:r>
      <w:r w:rsidR="00242325">
        <w:t xml:space="preserve"> where the two central rectrices protrude from the skin in millimeters</w:t>
      </w:r>
      <w:r w:rsidR="00116843">
        <w:t xml:space="preserve"> </w:t>
      </w:r>
      <w:r w:rsidR="00116843">
        <w:fldChar w:fldCharType="begin"/>
      </w:r>
      <w:r w:rsidR="00116843">
        <w:instrText xml:space="preserve"> ADDIN ZOTERO_ITEM CSL_CITATION {"citationID":"cTxXxNti","properties":{"formattedCitation":"({\\i{}AVONET}, n.d.)","plainCitation":"(AVONET, n.d.)","noteIndex":0},"citationItems":[{"id":487,"uris":["http://zotero.org/users/local/h2o6ZteH/items/PBJZZ6TI"],"uri":["http://zotero.org/users/local/h2o6ZteH/items/PBJZZ6TI"],"itemData":{"id":487,"type":"article-journal","abstract":"The AVONET database contains comprehensive functional trait data for all birds, including six ecological variables, eleven continuous morphological traits, and information on range size and location. Raw morphological measurements are available from 90020 individuals of 11009 extant bird species sampled from 181 countries. These data are also summarised as species averages in three taxonomic formats, allowing integration with a global phylogeny, geographical range maps, IUCN Red List data, and the eBird citizen science database. The full AVONET dataset including raw morphological measurements as well as species averages for each taxonomy is provided in 'AVONET Supplementary dataset 1' Data on duplicate measurements for a subset of individuals are provided in 'Supplementary dataset 2'Data and Code to reproduce the analyses and figures presented in Tobias et al 2022 (Ecology Letters doi: https://doi.org/10.111/ele.13898) is included in the 'ELEData' and 'ELECode' zip files.","language":"en","note":"publisher: figshare\ntype: dataset","source":"figshare.com","title":"AVONET: morphological, ecological and geographical data for all birds (Tobias et al 2022 Ecology Letters doi: https://doi.org/10.111/ele.13898)","title-short":"AVONET","URL":"https://figshare.com/s/b990722d72a26b5bfead","accessed":{"date-parts":[["2022",4,6]]}}}],"schema":"https://github.com/citation-style-language/schema/raw/master/csl-citation.json"} </w:instrText>
      </w:r>
      <w:r w:rsidR="00116843">
        <w:fldChar w:fldCharType="separate"/>
      </w:r>
      <w:r w:rsidR="00116843" w:rsidRPr="00116843">
        <w:rPr>
          <w:rFonts w:ascii="Times New Roman" w:cs="Times New Roman"/>
        </w:rPr>
        <w:t>(</w:t>
      </w:r>
      <w:r w:rsidR="00116843" w:rsidRPr="00116843">
        <w:rPr>
          <w:rFonts w:ascii="Times New Roman" w:cs="Times New Roman"/>
          <w:i/>
          <w:iCs/>
        </w:rPr>
        <w:t>AVONET</w:t>
      </w:r>
      <w:r w:rsidR="00116843" w:rsidRPr="00116843">
        <w:rPr>
          <w:rFonts w:ascii="Times New Roman" w:cs="Times New Roman"/>
        </w:rPr>
        <w:t>, n.d.)</w:t>
      </w:r>
      <w:r w:rsidR="00116843">
        <w:fldChar w:fldCharType="end"/>
      </w:r>
      <w:r w:rsidR="00242325">
        <w:t xml:space="preserve">. The 449 species and traits were added to a separate </w:t>
      </w:r>
      <w:r w:rsidR="00116843">
        <w:t>CSV and read into R Studio.</w:t>
      </w:r>
    </w:p>
    <w:p w14:paraId="72A3BD9C" w14:textId="70CEAAAF" w:rsidR="005D34E1" w:rsidRDefault="00116843" w:rsidP="00E946B5">
      <w:r>
        <w:t xml:space="preserve"> A phylogeny was created using </w:t>
      </w:r>
      <w:r w:rsidR="00B0243B">
        <w:t xml:space="preserve">BirdTree’s Phylogeny Subsets tool </w:t>
      </w:r>
      <w:r w:rsidR="00B0243B">
        <w:fldChar w:fldCharType="begin"/>
      </w:r>
      <w:r w:rsidR="00B0243B">
        <w:instrText xml:space="preserve"> ADDIN ZOTERO_ITEM CSL_CITATION {"citationID":"5rD7SxBM","properties":{"formattedCitation":"({\\i{}Phylogeny Subsets}, n.d.)","plainCitation":"(Phylogeny Subsets, n.d.)","noteIndex":0},"citationItems":[{"id":492,"uris":["http://zotero.org/users/local/h2o6ZteH/items/9LGVNQUJ"],"uri":["http://zotero.org/users/local/h2o6ZteH/items/9LGVNQUJ"],"itemData":{"id":492,"type":"webpage","title":"Phylogeny subsets","URL":"http://birdtree.org/subsets/","accessed":{"date-parts":[["2022",4,6]]}}}],"schema":"https://github.com/citation-style-language/schema/raw/master/csl-citation.json"} </w:instrText>
      </w:r>
      <w:r w:rsidR="00B0243B">
        <w:fldChar w:fldCharType="separate"/>
      </w:r>
      <w:r w:rsidR="00B0243B" w:rsidRPr="00B0243B">
        <w:rPr>
          <w:rFonts w:ascii="Times New Roman" w:cs="Times New Roman"/>
        </w:rPr>
        <w:t>(</w:t>
      </w:r>
      <w:r w:rsidR="00B0243B" w:rsidRPr="00B0243B">
        <w:rPr>
          <w:rFonts w:ascii="Times New Roman" w:cs="Times New Roman"/>
          <w:i/>
          <w:iCs/>
        </w:rPr>
        <w:t>Phylogeny Subsets</w:t>
      </w:r>
      <w:r w:rsidR="00B0243B" w:rsidRPr="00B0243B">
        <w:rPr>
          <w:rFonts w:ascii="Times New Roman" w:cs="Times New Roman"/>
        </w:rPr>
        <w:t>, n.d.)</w:t>
      </w:r>
      <w:r w:rsidR="00B0243B">
        <w:fldChar w:fldCharType="end"/>
      </w:r>
      <w:r w:rsidR="00B0243B">
        <w:t>. Multiple species held different</w:t>
      </w:r>
      <w:r w:rsidR="00B320E0">
        <w:t xml:space="preserve"> scientific</w:t>
      </w:r>
      <w:r w:rsidR="00B0243B">
        <w:t xml:space="preserve"> names between each resource and were excluded from this experiment. This allowed for the most accurate matching of </w:t>
      </w:r>
      <w:r w:rsidR="00D1558E">
        <w:t xml:space="preserve">species </w:t>
      </w:r>
      <w:r w:rsidR="00B0243B">
        <w:t xml:space="preserve">names between </w:t>
      </w:r>
      <w:r w:rsidR="00D1558E">
        <w:t xml:space="preserve">the two </w:t>
      </w:r>
      <w:r w:rsidR="00B0243B">
        <w:t>resources</w:t>
      </w:r>
      <w:r w:rsidR="00D1558E">
        <w:t xml:space="preserve"> and left us with </w:t>
      </w:r>
      <w:r w:rsidR="007C4486">
        <w:t>391</w:t>
      </w:r>
      <w:r w:rsidR="00D1558E">
        <w:t xml:space="preserve"> birds to run our tests on. This data was also read into R Studio</w:t>
      </w:r>
      <w:r w:rsidR="00BB26B7">
        <w:t>,</w:t>
      </w:r>
      <w:r w:rsidR="00D1558E">
        <w:t xml:space="preserve"> and using this application the two traits were plotted against each other and the phylogeny was included within the </w:t>
      </w:r>
      <w:r w:rsidR="00667826">
        <w:t>phylomorphospace</w:t>
      </w:r>
      <w:r w:rsidR="00D1558E">
        <w:t xml:space="preserve"> plot. A Pearson’s correlation coefficient also ran testing the statistical relationship between two continuous variables </w:t>
      </w:r>
      <w:r w:rsidR="00D1558E">
        <w:fldChar w:fldCharType="begin"/>
      </w:r>
      <w:r w:rsidR="00D1558E">
        <w:instrText xml:space="preserve"> ADDIN ZOTERO_ITEM CSL_CITATION {"citationID":"o4gtEuzj","properties":{"formattedCitation":"({\\i{}Pearson\\uc0\\u8217{}s Correlation Coefficient}, n.d.)","plainCitation":"(Pearson’s Correlation Coefficient, n.d.)","noteIndex":0},"citationItems":[{"id":494,"uris":["http://zotero.org/users/local/h2o6ZteH/items/S6C3BH3C"],"uri":["http://zotero.org/users/local/h2o6ZteH/items/S6C3BH3C"],"itemData":{"id":494,"type":"webpage","abstract":"Pearson’s correlation coefficient is the test statistics that measures the statistical relationship, or association, between two continuous variables.","container-title":"Statistics Solutions","language":"en-US","title":"Pearson's Correlation Coefficient","URL":"https://www.statisticssolutions.com/free-resources/directory-of-statistical-analyses/pearsons-correlation-coefficient/","accessed":{"date-parts":[["2022",4,6]]}}}],"schema":"https://github.com/citation-style-language/schema/raw/master/csl-citation.json"} </w:instrText>
      </w:r>
      <w:r w:rsidR="00D1558E">
        <w:fldChar w:fldCharType="separate"/>
      </w:r>
      <w:r w:rsidR="00D1558E" w:rsidRPr="00D1558E">
        <w:rPr>
          <w:rFonts w:ascii="Times New Roman" w:cs="Times New Roman"/>
        </w:rPr>
        <w:t>(</w:t>
      </w:r>
      <w:r w:rsidR="00D1558E" w:rsidRPr="00D1558E">
        <w:rPr>
          <w:rFonts w:ascii="Times New Roman" w:cs="Times New Roman"/>
          <w:i/>
          <w:iCs/>
        </w:rPr>
        <w:t>Pearson’s Correlation Coefficient</w:t>
      </w:r>
      <w:r w:rsidR="00D1558E" w:rsidRPr="00D1558E">
        <w:rPr>
          <w:rFonts w:ascii="Times New Roman" w:cs="Times New Roman"/>
        </w:rPr>
        <w:t>, n.d.)</w:t>
      </w:r>
      <w:r w:rsidR="00D1558E">
        <w:fldChar w:fldCharType="end"/>
      </w:r>
      <w:r w:rsidR="00E946B5">
        <w:t>.</w:t>
      </w:r>
    </w:p>
    <w:p w14:paraId="7FB4F5C6" w14:textId="46792558" w:rsidR="004B34F4" w:rsidRDefault="004B34F4" w:rsidP="00AA7536">
      <w:pPr>
        <w:ind w:firstLine="0"/>
        <w:jc w:val="center"/>
      </w:pPr>
      <w:r>
        <w:lastRenderedPageBreak/>
        <w:t>RESULTS</w:t>
      </w:r>
    </w:p>
    <w:p w14:paraId="534058CC" w14:textId="15A0DE9D" w:rsidR="007C4486" w:rsidRDefault="00575843" w:rsidP="007C4486">
      <w:r>
        <w:t xml:space="preserve">The </w:t>
      </w:r>
      <w:r w:rsidR="00E946B5">
        <w:t>w</w:t>
      </w:r>
      <w:r>
        <w:t xml:space="preserve">ing </w:t>
      </w:r>
      <w:r w:rsidR="00E946B5">
        <w:t>l</w:t>
      </w:r>
      <w:r>
        <w:t xml:space="preserve">ength and </w:t>
      </w:r>
      <w:r w:rsidR="00E946B5">
        <w:t>t</w:t>
      </w:r>
      <w:r>
        <w:t xml:space="preserve">ail </w:t>
      </w:r>
      <w:r w:rsidR="00E946B5">
        <w:t>l</w:t>
      </w:r>
      <w:r>
        <w:t>ength plotted against each other showed a positive slope</w:t>
      </w:r>
      <w:r w:rsidR="00667826">
        <w:t xml:space="preserve"> on the phylomorphospace plot.</w:t>
      </w:r>
    </w:p>
    <w:p w14:paraId="5B767B27" w14:textId="76329EBC" w:rsidR="00CB54F6" w:rsidRDefault="005A0C23" w:rsidP="00AA7536">
      <w:pPr>
        <w:ind w:firstLine="0"/>
      </w:pPr>
      <w:r>
        <w:rPr>
          <w:noProof/>
        </w:rPr>
        <w:drawing>
          <wp:anchor distT="0" distB="0" distL="114300" distR="114300" simplePos="0" relativeHeight="251658240" behindDoc="1" locked="0" layoutInCell="1" allowOverlap="1" wp14:anchorId="2F4D5F57" wp14:editId="63F19B79">
            <wp:simplePos x="0" y="0"/>
            <wp:positionH relativeFrom="column">
              <wp:posOffset>1360170</wp:posOffset>
            </wp:positionH>
            <wp:positionV relativeFrom="paragraph">
              <wp:posOffset>335280</wp:posOffset>
            </wp:positionV>
            <wp:extent cx="3096895" cy="3304841"/>
            <wp:effectExtent l="0" t="0" r="1905"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0195"/>
                    <a:stretch/>
                  </pic:blipFill>
                  <pic:spPr bwMode="auto">
                    <a:xfrm>
                      <a:off x="0" y="0"/>
                      <a:ext cx="3096895" cy="33048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7826" w:rsidRPr="005F3186">
        <w:rPr>
          <w:i/>
          <w:iCs/>
        </w:rPr>
        <w:t>Figure 1</w:t>
      </w:r>
      <w:r w:rsidR="00667826">
        <w:t xml:space="preserve">. </w:t>
      </w:r>
      <w:r w:rsidR="008211CA">
        <w:t xml:space="preserve">The </w:t>
      </w:r>
      <w:r w:rsidR="00A76473">
        <w:t>W</w:t>
      </w:r>
      <w:r w:rsidR="008211CA">
        <w:t xml:space="preserve">ing </w:t>
      </w:r>
      <w:r w:rsidR="00A76473">
        <w:t xml:space="preserve">and Tail Lengths </w:t>
      </w:r>
      <w:r w:rsidR="005F3186">
        <w:t>of 391 Bird Species Plotted with their Phylogenetic Tree</w:t>
      </w:r>
      <w:r w:rsidR="00CB54F6">
        <w:t>.</w:t>
      </w:r>
    </w:p>
    <w:p w14:paraId="4AADD1D9" w14:textId="2A0F3F89" w:rsidR="005D34E1" w:rsidRDefault="005D34E1" w:rsidP="00AA7536">
      <w:pPr>
        <w:ind w:firstLine="0"/>
      </w:pPr>
    </w:p>
    <w:p w14:paraId="1ADA7CFA" w14:textId="17CC738A" w:rsidR="005D34E1" w:rsidRDefault="005D34E1" w:rsidP="00AA7536">
      <w:pPr>
        <w:ind w:firstLine="0"/>
      </w:pPr>
    </w:p>
    <w:p w14:paraId="5A5EFCD5" w14:textId="26009A4E" w:rsidR="005D34E1" w:rsidRDefault="005D34E1" w:rsidP="00AA7536">
      <w:pPr>
        <w:ind w:firstLine="0"/>
      </w:pPr>
    </w:p>
    <w:p w14:paraId="3C9A9073" w14:textId="76E6A01F" w:rsidR="005D34E1" w:rsidRDefault="005D34E1" w:rsidP="00AA7536">
      <w:pPr>
        <w:ind w:firstLine="0"/>
      </w:pPr>
    </w:p>
    <w:p w14:paraId="73245029" w14:textId="0F3400F1" w:rsidR="005D34E1" w:rsidRDefault="005D34E1" w:rsidP="005D34E1">
      <w:pPr>
        <w:ind w:firstLine="0"/>
      </w:pPr>
    </w:p>
    <w:p w14:paraId="5914CB2E" w14:textId="0DC3954E" w:rsidR="00C421B9" w:rsidRDefault="00C421B9" w:rsidP="005D34E1">
      <w:pPr>
        <w:ind w:firstLine="0"/>
      </w:pPr>
    </w:p>
    <w:p w14:paraId="234392E6" w14:textId="726758EB" w:rsidR="00C421B9" w:rsidRDefault="00C421B9" w:rsidP="005D34E1">
      <w:pPr>
        <w:ind w:firstLine="0"/>
      </w:pPr>
    </w:p>
    <w:p w14:paraId="6D90D22A" w14:textId="558611B9" w:rsidR="00C421B9" w:rsidRDefault="00C421B9" w:rsidP="005D34E1">
      <w:pPr>
        <w:ind w:firstLine="0"/>
      </w:pPr>
    </w:p>
    <w:p w14:paraId="1362D494" w14:textId="77777777" w:rsidR="00E946B5" w:rsidRDefault="00E946B5" w:rsidP="005D34E1">
      <w:pPr>
        <w:ind w:firstLine="0"/>
      </w:pPr>
    </w:p>
    <w:p w14:paraId="535957A5" w14:textId="77777777" w:rsidR="00CB54F6" w:rsidRDefault="00CB54F6" w:rsidP="005D34E1">
      <w:pPr>
        <w:ind w:firstLine="0"/>
      </w:pPr>
    </w:p>
    <w:p w14:paraId="1F6D90EF" w14:textId="6F97376B" w:rsidR="00CE3A12" w:rsidRDefault="0044399D" w:rsidP="00CE3A12">
      <w:pPr>
        <w:rPr>
          <w:rFonts w:ascii="Times New Roman" w:eastAsia="Times New Roman" w:hAnsi="Times New Roman" w:cs="Times New Roman"/>
          <w:kern w:val="0"/>
          <w:lang w:eastAsia="en-US"/>
        </w:rPr>
      </w:pPr>
      <w:r>
        <w:t xml:space="preserve">A Pearson’s correlation coefficient was </w:t>
      </w:r>
      <w:r w:rsidR="00CE3A12">
        <w:t>run</w:t>
      </w:r>
      <w:r>
        <w:t xml:space="preserve"> between </w:t>
      </w:r>
      <w:r w:rsidR="00CE3A12">
        <w:t xml:space="preserve">the two length variables. This uses the formula, </w:t>
      </w:r>
      <w:r w:rsidR="00CE3A12" w:rsidRPr="00CE3A12">
        <w:rPr>
          <w:rFonts w:ascii="Times New Roman" w:eastAsia="Times New Roman" w:hAnsi="Times New Roman" w:cs="Times New Roman"/>
          <w:kern w:val="0"/>
          <w:lang w:eastAsia="en-US"/>
        </w:rPr>
        <w:fldChar w:fldCharType="begin"/>
      </w:r>
      <w:r w:rsidR="00CE3A12" w:rsidRPr="00CE3A12">
        <w:rPr>
          <w:rFonts w:ascii="Times New Roman" w:eastAsia="Times New Roman" w:hAnsi="Times New Roman" w:cs="Times New Roman"/>
          <w:kern w:val="0"/>
          <w:lang w:eastAsia="en-US"/>
        </w:rPr>
        <w:instrText xml:space="preserve"> INCLUDEPICTURE "https://cdn.wallstreetmojo.com/wp-content/uploads/2019/07/Pearson-Correlation-Coefficient-Formula.png" \* MERGEFORMATINET </w:instrText>
      </w:r>
      <w:r w:rsidR="00CE3A12" w:rsidRPr="00CE3A12">
        <w:rPr>
          <w:rFonts w:ascii="Times New Roman" w:eastAsia="Times New Roman" w:hAnsi="Times New Roman" w:cs="Times New Roman"/>
          <w:kern w:val="0"/>
          <w:lang w:eastAsia="en-US"/>
        </w:rPr>
        <w:fldChar w:fldCharType="separate"/>
      </w:r>
      <w:r w:rsidR="00CE3A12" w:rsidRPr="00CE3A12">
        <w:rPr>
          <w:rFonts w:ascii="Times New Roman" w:eastAsia="Times New Roman" w:hAnsi="Times New Roman" w:cs="Times New Roman"/>
          <w:noProof/>
          <w:kern w:val="0"/>
          <w:lang w:eastAsia="en-US"/>
        </w:rPr>
        <w:drawing>
          <wp:inline distT="0" distB="0" distL="0" distR="0" wp14:anchorId="115C5D22" wp14:editId="5B2DF540">
            <wp:extent cx="1551008" cy="358600"/>
            <wp:effectExtent l="0" t="0" r="0" b="0"/>
            <wp:docPr id="4" name="Picture 4" descr="Pearson 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rson Correlation Coefficient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7437" cy="464128"/>
                    </a:xfrm>
                    <a:prstGeom prst="rect">
                      <a:avLst/>
                    </a:prstGeom>
                    <a:noFill/>
                    <a:ln>
                      <a:noFill/>
                    </a:ln>
                  </pic:spPr>
                </pic:pic>
              </a:graphicData>
            </a:graphic>
          </wp:inline>
        </w:drawing>
      </w:r>
      <w:r w:rsidR="00CE3A12" w:rsidRPr="00CE3A12">
        <w:rPr>
          <w:rFonts w:ascii="Times New Roman" w:eastAsia="Times New Roman" w:hAnsi="Times New Roman" w:cs="Times New Roman"/>
          <w:kern w:val="0"/>
          <w:lang w:eastAsia="en-US"/>
        </w:rPr>
        <w:fldChar w:fldCharType="end"/>
      </w:r>
      <w:r w:rsidR="00C22BD4">
        <w:rPr>
          <w:rFonts w:ascii="Times New Roman" w:eastAsia="Times New Roman" w:hAnsi="Times New Roman" w:cs="Times New Roman"/>
          <w:kern w:val="0"/>
          <w:lang w:eastAsia="en-US"/>
        </w:rPr>
        <w:t xml:space="preserve">, to test the strength of the correlation </w:t>
      </w:r>
      <w:r w:rsidR="00C22BD4">
        <w:rPr>
          <w:rFonts w:ascii="Times New Roman" w:eastAsia="Times New Roman" w:hAnsi="Times New Roman" w:cs="Times New Roman"/>
          <w:kern w:val="0"/>
          <w:lang w:eastAsia="en-US"/>
        </w:rPr>
        <w:fldChar w:fldCharType="begin"/>
      </w:r>
      <w:r w:rsidR="00C22BD4">
        <w:rPr>
          <w:rFonts w:ascii="Times New Roman" w:eastAsia="Times New Roman" w:hAnsi="Times New Roman" w:cs="Times New Roman"/>
          <w:kern w:val="0"/>
          <w:lang w:eastAsia="en-US"/>
        </w:rPr>
        <w:instrText xml:space="preserve"> ADDIN ZOTERO_ITEM CSL_CITATION {"citationID":"ZDliQYcC","properties":{"formattedCitation":"(\\uc0\\u8220{}Pearson Correlation Coefficient,\\uc0\\u8221{} 2019)","plainCitation":"(“Pearson Correlation Coefficient,” 2019)","noteIndex":0},"citationItems":[{"id":496,"uris":["http://zotero.org/users/local/h2o6ZteH/items/IP68SE3S"],"uri":["http://zotero.org/users/local/h2o6ZteH/items/IP68SE3S"],"itemData":{"id":496,"type":"post-weblog","abstract":"Pearson Correlation Coefficient Definition Pearson correlation coefficient, also known as Pearson R statistical test, measures strength between the","container-title":"WallStreetMojo","language":"en-US","title":"Pearson Correlation Coefficient","URL":"https://www.wallstreetmojo.com/pearson-correlation-coefficient/","accessed":{"date-parts":[["2022",4,7]]},"issued":{"date-parts":[["2019",9,18]]}}}],"schema":"https://github.com/citation-style-language/schema/raw/master/csl-citation.json"} </w:instrText>
      </w:r>
      <w:r w:rsidR="00C22BD4">
        <w:rPr>
          <w:rFonts w:ascii="Times New Roman" w:eastAsia="Times New Roman" w:hAnsi="Times New Roman" w:cs="Times New Roman"/>
          <w:kern w:val="0"/>
          <w:lang w:eastAsia="en-US"/>
        </w:rPr>
        <w:fldChar w:fldCharType="separate"/>
      </w:r>
      <w:r w:rsidR="00C22BD4" w:rsidRPr="00C22BD4">
        <w:rPr>
          <w:rFonts w:ascii="Times New Roman" w:hAnsi="Times New Roman" w:cs="Times New Roman"/>
        </w:rPr>
        <w:t>(“Pearson Correlation Coefficient,” 2019)</w:t>
      </w:r>
      <w:r w:rsidR="00C22BD4">
        <w:rPr>
          <w:rFonts w:ascii="Times New Roman" w:eastAsia="Times New Roman" w:hAnsi="Times New Roman" w:cs="Times New Roman"/>
          <w:kern w:val="0"/>
          <w:lang w:eastAsia="en-US"/>
        </w:rPr>
        <w:fldChar w:fldCharType="end"/>
      </w:r>
      <w:r w:rsidR="00C22BD4">
        <w:rPr>
          <w:rFonts w:ascii="Times New Roman" w:eastAsia="Times New Roman" w:hAnsi="Times New Roman" w:cs="Times New Roman"/>
          <w:kern w:val="0"/>
          <w:lang w:eastAsia="en-US"/>
        </w:rPr>
        <w:t xml:space="preserve">. The value of our correlation </w:t>
      </w:r>
      <w:r w:rsidR="008B3D6B">
        <w:rPr>
          <w:rFonts w:ascii="Times New Roman" w:eastAsia="Times New Roman" w:hAnsi="Times New Roman" w:cs="Times New Roman"/>
          <w:kern w:val="0"/>
          <w:lang w:eastAsia="en-US"/>
        </w:rPr>
        <w:t xml:space="preserve">coefficient </w:t>
      </w:r>
      <w:r w:rsidR="00C22BD4">
        <w:rPr>
          <w:rFonts w:ascii="Times New Roman" w:eastAsia="Times New Roman" w:hAnsi="Times New Roman" w:cs="Times New Roman"/>
          <w:kern w:val="0"/>
          <w:lang w:eastAsia="en-US"/>
        </w:rPr>
        <w:t xml:space="preserve">was </w:t>
      </w:r>
      <w:r w:rsidR="005F4C3B">
        <w:rPr>
          <w:rFonts w:ascii="Times New Roman" w:eastAsia="Times New Roman" w:hAnsi="Times New Roman" w:cs="Times New Roman"/>
          <w:kern w:val="0"/>
          <w:lang w:eastAsia="en-US"/>
        </w:rPr>
        <w:t xml:space="preserve">r= </w:t>
      </w:r>
      <w:r w:rsidR="00C22BD4" w:rsidRPr="00C22BD4">
        <w:rPr>
          <w:rFonts w:ascii="Times New Roman" w:eastAsia="Times New Roman" w:hAnsi="Times New Roman" w:cs="Times New Roman"/>
          <w:kern w:val="0"/>
          <w:lang w:eastAsia="en-US"/>
        </w:rPr>
        <w:t>0.7352425</w:t>
      </w:r>
      <w:r w:rsidR="00C22BD4">
        <w:rPr>
          <w:rFonts w:ascii="Times New Roman" w:eastAsia="Times New Roman" w:hAnsi="Times New Roman" w:cs="Times New Roman"/>
          <w:kern w:val="0"/>
          <w:lang w:eastAsia="en-US"/>
        </w:rPr>
        <w:t>.</w:t>
      </w:r>
    </w:p>
    <w:p w14:paraId="1237D0C5" w14:textId="3E250B3B" w:rsidR="00CE3A12" w:rsidRDefault="00CE3A12" w:rsidP="00AA7536">
      <w:pPr>
        <w:ind w:firstLine="0"/>
        <w:rPr>
          <w:rFonts w:ascii="Times New Roman" w:eastAsia="Times New Roman" w:hAnsi="Times New Roman" w:cs="Times New Roman"/>
          <w:kern w:val="0"/>
          <w:lang w:eastAsia="en-US"/>
        </w:rPr>
      </w:pPr>
    </w:p>
    <w:p w14:paraId="2E2CA915" w14:textId="1D57206C" w:rsidR="00AA7536" w:rsidRDefault="00AA7536" w:rsidP="00AA7536">
      <w:pPr>
        <w:ind w:firstLine="0"/>
        <w:jc w:val="cente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DISCUSSION</w:t>
      </w:r>
    </w:p>
    <w:p w14:paraId="32838662" w14:textId="17883814" w:rsidR="00AA7536" w:rsidRDefault="00AA7536" w:rsidP="00C13DCC">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r w:rsidR="003E74E7">
        <w:rPr>
          <w:rFonts w:ascii="Times New Roman" w:eastAsia="Times New Roman" w:hAnsi="Times New Roman" w:cs="Times New Roman"/>
          <w:kern w:val="0"/>
          <w:lang w:eastAsia="en-US"/>
        </w:rPr>
        <w:t xml:space="preserve">For a Pearson’s correlation coefficient, the values received indicate how strong the two variables are positively or negatively correlated. A value of 1 shows a perfect positive correlation, values of 0.9-1 show a very high positive correlation, and 0.7-0.9 show a high positive correlation </w:t>
      </w:r>
      <w:r w:rsidR="003E74E7">
        <w:rPr>
          <w:rFonts w:ascii="Times New Roman" w:eastAsia="Times New Roman" w:hAnsi="Times New Roman" w:cs="Times New Roman"/>
          <w:kern w:val="0"/>
          <w:lang w:eastAsia="en-US"/>
        </w:rPr>
        <w:fldChar w:fldCharType="begin"/>
      </w:r>
      <w:r w:rsidR="003E74E7">
        <w:rPr>
          <w:rFonts w:ascii="Times New Roman" w:eastAsia="Times New Roman" w:hAnsi="Times New Roman" w:cs="Times New Roman"/>
          <w:kern w:val="0"/>
          <w:lang w:eastAsia="en-US"/>
        </w:rPr>
        <w:instrText xml:space="preserve"> ADDIN ZOTERO_ITEM CSL_CITATION {"citationID":"QSLFcE4s","properties":{"formattedCitation":"({\\i{}Correlation Coefficients}, n.d.)","plainCitation":"(Correlation Coefficients, n.d.)","noteIndex":0},"citationItems":[{"id":498,"uris":["http://zotero.org/users/local/h2o6ZteH/items/46TY3LPZ"],"uri":["http://zotero.org/users/local/h2o6ZteH/items/46TY3LPZ"],"itemData":{"id":498,"type":"webpage","title":"Correlation Coefficients","URL":"https://www.andrews.edu/~calkins/math/edrm611/edrm05.htm","accessed":{"date-parts":[["2022",4,7]]}}}],"schema":"https://github.com/citation-style-language/schema/raw/master/csl-citation.json"} </w:instrText>
      </w:r>
      <w:r w:rsidR="003E74E7">
        <w:rPr>
          <w:rFonts w:ascii="Times New Roman" w:eastAsia="Times New Roman" w:hAnsi="Times New Roman" w:cs="Times New Roman"/>
          <w:kern w:val="0"/>
          <w:lang w:eastAsia="en-US"/>
        </w:rPr>
        <w:fldChar w:fldCharType="separate"/>
      </w:r>
      <w:r w:rsidR="003E74E7" w:rsidRPr="005F4C3B">
        <w:rPr>
          <w:rFonts w:ascii="Times New Roman" w:hAnsi="Times New Roman" w:cs="Times New Roman"/>
        </w:rPr>
        <w:t>(</w:t>
      </w:r>
      <w:r w:rsidR="003E74E7" w:rsidRPr="005F4C3B">
        <w:rPr>
          <w:rFonts w:ascii="Times New Roman" w:hAnsi="Times New Roman" w:cs="Times New Roman"/>
          <w:i/>
          <w:iCs/>
        </w:rPr>
        <w:t>Correlation Coefficients</w:t>
      </w:r>
      <w:r w:rsidR="003E74E7" w:rsidRPr="005F4C3B">
        <w:rPr>
          <w:rFonts w:ascii="Times New Roman" w:hAnsi="Times New Roman" w:cs="Times New Roman"/>
        </w:rPr>
        <w:t>, n.d.)</w:t>
      </w:r>
      <w:r w:rsidR="003E74E7">
        <w:rPr>
          <w:rFonts w:ascii="Times New Roman" w:eastAsia="Times New Roman" w:hAnsi="Times New Roman" w:cs="Times New Roman"/>
          <w:kern w:val="0"/>
          <w:lang w:eastAsia="en-US"/>
        </w:rPr>
        <w:fldChar w:fldCharType="end"/>
      </w:r>
      <w:r w:rsidR="003E74E7">
        <w:rPr>
          <w:rFonts w:ascii="Times New Roman" w:eastAsia="Times New Roman" w:hAnsi="Times New Roman" w:cs="Times New Roman"/>
          <w:kern w:val="0"/>
          <w:lang w:eastAsia="en-US"/>
        </w:rPr>
        <w:t xml:space="preserve">. With our data showing r= </w:t>
      </w:r>
      <w:r w:rsidR="003E74E7" w:rsidRPr="00C22BD4">
        <w:rPr>
          <w:rFonts w:ascii="Times New Roman" w:eastAsia="Times New Roman" w:hAnsi="Times New Roman" w:cs="Times New Roman"/>
          <w:kern w:val="0"/>
          <w:lang w:eastAsia="en-US"/>
        </w:rPr>
        <w:t>0.7352425</w:t>
      </w:r>
      <w:r w:rsidR="003E74E7">
        <w:rPr>
          <w:rFonts w:ascii="Times New Roman" w:eastAsia="Times New Roman" w:hAnsi="Times New Roman" w:cs="Times New Roman"/>
          <w:kern w:val="0"/>
          <w:lang w:eastAsia="en-US"/>
        </w:rPr>
        <w:t xml:space="preserve">, it can </w:t>
      </w:r>
      <w:r w:rsidR="003E74E7">
        <w:rPr>
          <w:rFonts w:ascii="Times New Roman" w:eastAsia="Times New Roman" w:hAnsi="Times New Roman" w:cs="Times New Roman"/>
          <w:kern w:val="0"/>
          <w:lang w:eastAsia="en-US"/>
        </w:rPr>
        <w:lastRenderedPageBreak/>
        <w:t xml:space="preserve">be confidently said that these two variables show a high positive correlation. </w:t>
      </w:r>
      <w:r w:rsidR="008B3D6B">
        <w:rPr>
          <w:rFonts w:ascii="Times New Roman" w:eastAsia="Times New Roman" w:hAnsi="Times New Roman" w:cs="Times New Roman"/>
          <w:kern w:val="0"/>
          <w:lang w:eastAsia="en-US"/>
        </w:rPr>
        <w:t>The</w:t>
      </w:r>
      <w:r w:rsidR="00823882">
        <w:rPr>
          <w:rFonts w:ascii="Times New Roman" w:eastAsia="Times New Roman" w:hAnsi="Times New Roman" w:cs="Times New Roman"/>
          <w:kern w:val="0"/>
          <w:lang w:eastAsia="en-US"/>
        </w:rPr>
        <w:t xml:space="preserve"> </w:t>
      </w:r>
      <w:r w:rsidR="008B3D6B">
        <w:rPr>
          <w:rFonts w:ascii="Times New Roman" w:eastAsia="Times New Roman" w:hAnsi="Times New Roman" w:cs="Times New Roman"/>
          <w:kern w:val="0"/>
          <w:lang w:eastAsia="en-US"/>
        </w:rPr>
        <w:t xml:space="preserve">phylomorphospace plot shows a large clump of the data </w:t>
      </w:r>
      <w:r w:rsidR="003E74E7">
        <w:rPr>
          <w:rFonts w:ascii="Times New Roman" w:eastAsia="Times New Roman" w:hAnsi="Times New Roman" w:cs="Times New Roman"/>
          <w:kern w:val="0"/>
          <w:lang w:eastAsia="en-US"/>
        </w:rPr>
        <w:t>with</w:t>
      </w:r>
      <w:r w:rsidR="008B3D6B">
        <w:rPr>
          <w:rFonts w:ascii="Times New Roman" w:eastAsia="Times New Roman" w:hAnsi="Times New Roman" w:cs="Times New Roman"/>
          <w:kern w:val="0"/>
          <w:lang w:eastAsia="en-US"/>
        </w:rPr>
        <w:t xml:space="preserve"> a positive slope</w:t>
      </w:r>
      <w:r w:rsidR="00D77633">
        <w:rPr>
          <w:rFonts w:ascii="Times New Roman" w:eastAsia="Times New Roman" w:hAnsi="Times New Roman" w:cs="Times New Roman"/>
          <w:kern w:val="0"/>
          <w:lang w:eastAsia="en-US"/>
        </w:rPr>
        <w:t>,</w:t>
      </w:r>
      <w:r w:rsidR="00B320E0">
        <w:rPr>
          <w:rFonts w:ascii="Times New Roman" w:eastAsia="Times New Roman" w:hAnsi="Times New Roman" w:cs="Times New Roman"/>
          <w:kern w:val="0"/>
          <w:lang w:eastAsia="en-US"/>
        </w:rPr>
        <w:t xml:space="preserve"> which additionally</w:t>
      </w:r>
      <w:r w:rsidR="003E74E7">
        <w:rPr>
          <w:rFonts w:ascii="Times New Roman" w:eastAsia="Times New Roman" w:hAnsi="Times New Roman" w:cs="Times New Roman"/>
          <w:kern w:val="0"/>
          <w:lang w:eastAsia="en-US"/>
        </w:rPr>
        <w:t xml:space="preserve"> confirms </w:t>
      </w:r>
      <w:r w:rsidR="00B320E0">
        <w:rPr>
          <w:rFonts w:ascii="Times New Roman" w:eastAsia="Times New Roman" w:hAnsi="Times New Roman" w:cs="Times New Roman"/>
          <w:kern w:val="0"/>
          <w:lang w:eastAsia="en-US"/>
        </w:rPr>
        <w:t xml:space="preserve">our </w:t>
      </w:r>
      <w:r w:rsidR="003E74E7">
        <w:rPr>
          <w:rFonts w:ascii="Times New Roman" w:eastAsia="Times New Roman" w:hAnsi="Times New Roman" w:cs="Times New Roman"/>
          <w:kern w:val="0"/>
          <w:lang w:eastAsia="en-US"/>
        </w:rPr>
        <w:t xml:space="preserve">hypothesis that wing length and tail length will show a positive correlation. </w:t>
      </w:r>
      <w:r w:rsidR="00D77633">
        <w:rPr>
          <w:rFonts w:ascii="Times New Roman" w:eastAsia="Times New Roman" w:hAnsi="Times New Roman" w:cs="Times New Roman"/>
          <w:kern w:val="0"/>
          <w:lang w:eastAsia="en-US"/>
        </w:rPr>
        <w:t>I</w:t>
      </w:r>
      <w:r w:rsidR="005108FE">
        <w:rPr>
          <w:rFonts w:ascii="Times New Roman" w:eastAsia="Times New Roman" w:hAnsi="Times New Roman" w:cs="Times New Roman"/>
          <w:kern w:val="0"/>
          <w:lang w:eastAsia="en-US"/>
        </w:rPr>
        <w:t>t was interesting to look at the outliers above the large group of data. There were about 8 species showing distant ancestral relation to the rest of the birds</w:t>
      </w:r>
      <w:r w:rsidR="00E946B5">
        <w:rPr>
          <w:rFonts w:ascii="Times New Roman" w:eastAsia="Times New Roman" w:hAnsi="Times New Roman" w:cs="Times New Roman"/>
          <w:kern w:val="0"/>
          <w:lang w:eastAsia="en-US"/>
        </w:rPr>
        <w:t>,</w:t>
      </w:r>
      <w:r w:rsidR="005108FE">
        <w:rPr>
          <w:rFonts w:ascii="Times New Roman" w:eastAsia="Times New Roman" w:hAnsi="Times New Roman" w:cs="Times New Roman"/>
          <w:kern w:val="0"/>
          <w:lang w:eastAsia="en-US"/>
        </w:rPr>
        <w:t xml:space="preserve"> as well as tail lengths </w:t>
      </w:r>
      <w:r w:rsidR="001217DC">
        <w:rPr>
          <w:rFonts w:ascii="Times New Roman" w:eastAsia="Times New Roman" w:hAnsi="Times New Roman" w:cs="Times New Roman"/>
          <w:kern w:val="0"/>
          <w:lang w:eastAsia="en-US"/>
        </w:rPr>
        <w:t xml:space="preserve">being long in </w:t>
      </w:r>
      <w:r w:rsidR="005108FE">
        <w:rPr>
          <w:rFonts w:ascii="Times New Roman" w:eastAsia="Times New Roman" w:hAnsi="Times New Roman" w:cs="Times New Roman"/>
          <w:kern w:val="0"/>
          <w:lang w:eastAsia="en-US"/>
        </w:rPr>
        <w:t xml:space="preserve">proportion to wing lengths. </w:t>
      </w:r>
      <w:r w:rsidR="00C13DCC">
        <w:rPr>
          <w:rFonts w:ascii="Times New Roman" w:eastAsia="Times New Roman" w:hAnsi="Times New Roman" w:cs="Times New Roman"/>
          <w:kern w:val="0"/>
          <w:lang w:eastAsia="en-US"/>
        </w:rPr>
        <w:t>This would open questions as to if there are any fl</w:t>
      </w:r>
      <w:r w:rsidR="00E946B5">
        <w:rPr>
          <w:rFonts w:ascii="Times New Roman" w:eastAsia="Times New Roman" w:hAnsi="Times New Roman" w:cs="Times New Roman"/>
          <w:kern w:val="0"/>
          <w:lang w:eastAsia="en-US"/>
        </w:rPr>
        <w:t>ight</w:t>
      </w:r>
      <w:r w:rsidR="00C13DCC">
        <w:rPr>
          <w:rFonts w:ascii="Times New Roman" w:eastAsia="Times New Roman" w:hAnsi="Times New Roman" w:cs="Times New Roman"/>
          <w:kern w:val="0"/>
          <w:lang w:eastAsia="en-US"/>
        </w:rPr>
        <w:t xml:space="preserve"> costs </w:t>
      </w:r>
      <w:r w:rsidR="00E946B5">
        <w:rPr>
          <w:rFonts w:ascii="Times New Roman" w:eastAsia="Times New Roman" w:hAnsi="Times New Roman" w:cs="Times New Roman"/>
          <w:kern w:val="0"/>
          <w:lang w:eastAsia="en-US"/>
        </w:rPr>
        <w:t>to</w:t>
      </w:r>
      <w:r w:rsidR="00C13DCC">
        <w:rPr>
          <w:rFonts w:ascii="Times New Roman" w:eastAsia="Times New Roman" w:hAnsi="Times New Roman" w:cs="Times New Roman"/>
          <w:kern w:val="0"/>
          <w:lang w:eastAsia="en-US"/>
        </w:rPr>
        <w:t xml:space="preserve"> birds with long tails and why it occurs on an evolutionary level. </w:t>
      </w:r>
      <w:r w:rsidR="00CF35BC">
        <w:rPr>
          <w:rFonts w:ascii="Times New Roman" w:eastAsia="Times New Roman" w:hAnsi="Times New Roman" w:cs="Times New Roman"/>
          <w:kern w:val="0"/>
          <w:lang w:eastAsia="en-US"/>
        </w:rPr>
        <w:t>Th</w:t>
      </w:r>
      <w:r w:rsidR="00411D8B">
        <w:rPr>
          <w:rFonts w:ascii="Times New Roman" w:eastAsia="Times New Roman" w:hAnsi="Times New Roman" w:cs="Times New Roman"/>
          <w:kern w:val="0"/>
          <w:lang w:eastAsia="en-US"/>
        </w:rPr>
        <w:t xml:space="preserve">e data also supports the claims known that bird flight is </w:t>
      </w:r>
      <w:r w:rsidR="000C0180">
        <w:rPr>
          <w:rFonts w:ascii="Times New Roman" w:eastAsia="Times New Roman" w:hAnsi="Times New Roman" w:cs="Times New Roman"/>
          <w:kern w:val="0"/>
          <w:lang w:eastAsia="en-US"/>
        </w:rPr>
        <w:t>nearly unfeasible without a tail or a tail too short. There were no significant</w:t>
      </w:r>
      <w:r w:rsidR="001217DC">
        <w:rPr>
          <w:rFonts w:ascii="Times New Roman" w:eastAsia="Times New Roman" w:hAnsi="Times New Roman" w:cs="Times New Roman"/>
          <w:kern w:val="0"/>
          <w:lang w:eastAsia="en-US"/>
        </w:rPr>
        <w:t>,</w:t>
      </w:r>
      <w:r w:rsidR="000C0180">
        <w:rPr>
          <w:rFonts w:ascii="Times New Roman" w:eastAsia="Times New Roman" w:hAnsi="Times New Roman" w:cs="Times New Roman"/>
          <w:kern w:val="0"/>
          <w:lang w:eastAsia="en-US"/>
        </w:rPr>
        <w:t xml:space="preserve"> noticeable outliers below the</w:t>
      </w:r>
      <w:r w:rsidR="00352347">
        <w:rPr>
          <w:rFonts w:ascii="Times New Roman" w:eastAsia="Times New Roman" w:hAnsi="Times New Roman" w:cs="Times New Roman"/>
          <w:kern w:val="0"/>
          <w:lang w:eastAsia="en-US"/>
        </w:rPr>
        <w:t xml:space="preserve"> clump of data like we see above the data of those with longer tails</w:t>
      </w:r>
      <w:r w:rsidR="003E74E7">
        <w:rPr>
          <w:rFonts w:ascii="Times New Roman" w:eastAsia="Times New Roman" w:hAnsi="Times New Roman" w:cs="Times New Roman"/>
          <w:kern w:val="0"/>
          <w:lang w:eastAsia="en-US"/>
        </w:rPr>
        <w:t>. This shows that there are no bird species in this study that have extremely short tails unsymmetrical to their wing length.</w:t>
      </w:r>
    </w:p>
    <w:p w14:paraId="238EC20C" w14:textId="57C260AC" w:rsidR="00500061" w:rsidRPr="00F33886" w:rsidRDefault="00C13DCC" w:rsidP="00C13DCC">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r w:rsidR="003E74E7">
        <w:rPr>
          <w:rFonts w:ascii="Times New Roman" w:eastAsia="Times New Roman" w:hAnsi="Times New Roman" w:cs="Times New Roman"/>
          <w:kern w:val="0"/>
          <w:lang w:eastAsia="en-US"/>
        </w:rPr>
        <w:t xml:space="preserve">After analyzing the results, the data appears to show a positive correlation between wing lengths and tail lengths in </w:t>
      </w:r>
      <w:r w:rsidR="00EA31E0">
        <w:rPr>
          <w:rFonts w:ascii="Times New Roman" w:eastAsia="Times New Roman" w:hAnsi="Times New Roman" w:cs="Times New Roman"/>
          <w:kern w:val="0"/>
          <w:lang w:eastAsia="en-US"/>
        </w:rPr>
        <w:t xml:space="preserve">the selected </w:t>
      </w:r>
      <w:r w:rsidR="003E74E7">
        <w:rPr>
          <w:rFonts w:ascii="Times New Roman" w:eastAsia="Times New Roman" w:hAnsi="Times New Roman" w:cs="Times New Roman"/>
          <w:kern w:val="0"/>
          <w:lang w:eastAsia="en-US"/>
        </w:rPr>
        <w:t>bird species</w:t>
      </w:r>
      <w:r w:rsidR="00627C5F">
        <w:rPr>
          <w:rFonts w:ascii="Times New Roman" w:eastAsia="Times New Roman" w:hAnsi="Times New Roman" w:cs="Times New Roman"/>
          <w:kern w:val="0"/>
          <w:lang w:eastAsia="en-US"/>
        </w:rPr>
        <w:t xml:space="preserve"> which supports our hypothesis</w:t>
      </w:r>
      <w:r>
        <w:rPr>
          <w:rFonts w:ascii="Times New Roman" w:eastAsia="Times New Roman" w:hAnsi="Times New Roman" w:cs="Times New Roman"/>
          <w:kern w:val="0"/>
          <w:lang w:eastAsia="en-US"/>
        </w:rPr>
        <w:t>.</w:t>
      </w:r>
      <w:r w:rsidR="003064CD">
        <w:rPr>
          <w:rFonts w:ascii="Times New Roman" w:eastAsia="Times New Roman" w:hAnsi="Times New Roman" w:cs="Times New Roman"/>
          <w:kern w:val="0"/>
          <w:lang w:eastAsia="en-US"/>
        </w:rPr>
        <w:t xml:space="preserve"> </w:t>
      </w:r>
      <w:r w:rsidR="003064CD">
        <w:t xml:space="preserve">This study has </w:t>
      </w:r>
      <w:r w:rsidR="00627C5F">
        <w:t xml:space="preserve">also </w:t>
      </w:r>
      <w:r w:rsidR="003064CD">
        <w:t>found supporting evidence of proportional wing length and tail length being selected for across many modern bird species.</w:t>
      </w:r>
      <w:r>
        <w:rPr>
          <w:rFonts w:ascii="Times New Roman" w:eastAsia="Times New Roman" w:hAnsi="Times New Roman" w:cs="Times New Roman"/>
          <w:kern w:val="0"/>
          <w:lang w:eastAsia="en-US"/>
        </w:rPr>
        <w:t xml:space="preserve"> These two characteristics </w:t>
      </w:r>
      <w:r w:rsidR="00352347">
        <w:rPr>
          <w:rFonts w:ascii="Times New Roman" w:eastAsia="Times New Roman" w:hAnsi="Times New Roman" w:cs="Times New Roman"/>
          <w:kern w:val="0"/>
          <w:lang w:eastAsia="en-US"/>
        </w:rPr>
        <w:t>have likely been selected to improve flight</w:t>
      </w:r>
      <w:r w:rsidR="001217DC">
        <w:rPr>
          <w:rFonts w:ascii="Times New Roman" w:eastAsia="Times New Roman" w:hAnsi="Times New Roman" w:cs="Times New Roman"/>
          <w:kern w:val="0"/>
          <w:lang w:eastAsia="en-US"/>
        </w:rPr>
        <w:t>, and the adaptation is being displayed across many species</w:t>
      </w:r>
      <w:r>
        <w:rPr>
          <w:rFonts w:ascii="Times New Roman" w:eastAsia="Times New Roman" w:hAnsi="Times New Roman" w:cs="Times New Roman"/>
          <w:kern w:val="0"/>
          <w:lang w:eastAsia="en-US"/>
        </w:rPr>
        <w:t>.</w:t>
      </w:r>
      <w:r w:rsidR="00500061">
        <w:rPr>
          <w:rFonts w:ascii="Times New Roman" w:eastAsia="Times New Roman" w:hAnsi="Times New Roman" w:cs="Times New Roman"/>
          <w:kern w:val="0"/>
          <w:lang w:eastAsia="en-US"/>
        </w:rPr>
        <w:t xml:space="preserve"> This experiment was only evaluating the traits on the phenotypic level which can only support these claims, not confirm them.</w:t>
      </w:r>
      <w:r>
        <w:rPr>
          <w:rFonts w:ascii="Times New Roman" w:eastAsia="Times New Roman" w:hAnsi="Times New Roman" w:cs="Times New Roman"/>
          <w:kern w:val="0"/>
          <w:lang w:eastAsia="en-US"/>
        </w:rPr>
        <w:t xml:space="preserve"> </w:t>
      </w:r>
      <w:r w:rsidR="00352347">
        <w:rPr>
          <w:rFonts w:ascii="Times New Roman" w:eastAsia="Times New Roman" w:hAnsi="Times New Roman" w:cs="Times New Roman"/>
          <w:kern w:val="0"/>
          <w:lang w:eastAsia="en-US"/>
        </w:rPr>
        <w:t>The study could be improved by using additional bird species</w:t>
      </w:r>
      <w:r w:rsidR="00823882">
        <w:rPr>
          <w:rFonts w:ascii="Times New Roman" w:eastAsia="Times New Roman" w:hAnsi="Times New Roman" w:cs="Times New Roman"/>
          <w:kern w:val="0"/>
          <w:lang w:eastAsia="en-US"/>
        </w:rPr>
        <w:t xml:space="preserve">. </w:t>
      </w:r>
      <w:r w:rsidR="001217DC">
        <w:rPr>
          <w:rFonts w:ascii="Times New Roman" w:eastAsia="Times New Roman" w:hAnsi="Times New Roman" w:cs="Times New Roman"/>
          <w:kern w:val="0"/>
          <w:lang w:eastAsia="en-US"/>
        </w:rPr>
        <w:t xml:space="preserve">With the addition of other </w:t>
      </w:r>
      <w:r w:rsidR="00EA31E0">
        <w:rPr>
          <w:rFonts w:ascii="Times New Roman" w:eastAsia="Times New Roman" w:hAnsi="Times New Roman" w:cs="Times New Roman"/>
          <w:kern w:val="0"/>
          <w:lang w:eastAsia="en-US"/>
        </w:rPr>
        <w:t>species,</w:t>
      </w:r>
      <w:r w:rsidR="001217DC">
        <w:rPr>
          <w:rFonts w:ascii="Times New Roman" w:eastAsia="Times New Roman" w:hAnsi="Times New Roman" w:cs="Times New Roman"/>
          <w:kern w:val="0"/>
          <w:lang w:eastAsia="en-US"/>
        </w:rPr>
        <w:t xml:space="preserve"> we could find if these res</w:t>
      </w:r>
      <w:r w:rsidR="00EA31E0">
        <w:rPr>
          <w:rFonts w:ascii="Times New Roman" w:eastAsia="Times New Roman" w:hAnsi="Times New Roman" w:cs="Times New Roman"/>
          <w:kern w:val="0"/>
          <w:lang w:eastAsia="en-US"/>
        </w:rPr>
        <w:t xml:space="preserve">ults hold true across more families of birds. In this study, we assumed that the data provided through AVONET is accurate for each bird species used. </w:t>
      </w:r>
      <w:r w:rsidR="0062309C">
        <w:rPr>
          <w:rFonts w:ascii="Times New Roman" w:eastAsia="Times New Roman" w:hAnsi="Times New Roman" w:cs="Times New Roman"/>
          <w:kern w:val="0"/>
          <w:lang w:eastAsia="en-US"/>
        </w:rPr>
        <w:t>Any error in that data could change the results of our correlation test.</w:t>
      </w:r>
      <w:r w:rsidR="00D77633">
        <w:rPr>
          <w:rFonts w:ascii="Times New Roman" w:eastAsia="Times New Roman" w:hAnsi="Times New Roman" w:cs="Times New Roman"/>
          <w:kern w:val="0"/>
          <w:lang w:eastAsia="en-US"/>
        </w:rPr>
        <w:t xml:space="preserve"> There are possibilities of this positive correlation occurring for reasons other than improving flight that could also be prevalent.</w:t>
      </w:r>
    </w:p>
    <w:p w14:paraId="1D965D3E" w14:textId="61161D7B" w:rsidR="00AA7536" w:rsidRDefault="00823882" w:rsidP="00AA7536">
      <w:pPr>
        <w:ind w:firstLine="0"/>
        <w:jc w:val="cente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lastRenderedPageBreak/>
        <w:t>Works Cited</w:t>
      </w:r>
    </w:p>
    <w:p w14:paraId="5CBC512F" w14:textId="77777777" w:rsidR="005D34E1" w:rsidRPr="005D34E1" w:rsidRDefault="005D34E1" w:rsidP="005D34E1">
      <w:pPr>
        <w:pStyle w:val="Bibliography"/>
        <w:rPr>
          <w:rFonts w:ascii="Times New Roman" w:hAnsi="Times New Roman" w:cs="Times New Roman"/>
        </w:rPr>
      </w:pPr>
      <w:r>
        <w:rPr>
          <w:rFonts w:eastAsia="Times New Roman"/>
          <w:kern w:val="0"/>
          <w:lang w:eastAsia="en-US"/>
        </w:rPr>
        <w:fldChar w:fldCharType="begin"/>
      </w:r>
      <w:r>
        <w:rPr>
          <w:rFonts w:eastAsia="Times New Roman"/>
          <w:kern w:val="0"/>
          <w:lang w:eastAsia="en-US"/>
        </w:rPr>
        <w:instrText xml:space="preserve"> ADDIN ZOTERO_BIBL {"uncited":[],"omitted":[],"custom":[]} CSL_BIBLIOGRAPHY </w:instrText>
      </w:r>
      <w:r>
        <w:rPr>
          <w:rFonts w:eastAsia="Times New Roman"/>
          <w:kern w:val="0"/>
          <w:lang w:eastAsia="en-US"/>
        </w:rPr>
        <w:fldChar w:fldCharType="separate"/>
      </w:r>
      <w:r w:rsidRPr="005D34E1">
        <w:rPr>
          <w:rFonts w:ascii="Times New Roman" w:hAnsi="Times New Roman" w:cs="Times New Roman"/>
        </w:rPr>
        <w:t>AVONET: Morphological, ecological and geographical data for all birds (Tobias et al 2022 Ecology Letters doi: https://doi.org/10.111/ele.13898). (n.d.). [Data set]. figshare. Retrieved April 6, 2022, from https://figshare.com/s/b990722d72a26b5bfead</w:t>
      </w:r>
    </w:p>
    <w:p w14:paraId="3F8358A8"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Birds: Traits, Types &amp; Importance - Video &amp; Lesson Transcript. (n.d.). Study.Com. Retrieved April 5, 2022, from https://study.com/academy/lesson/birds-traits-types-importance.html</w:t>
      </w:r>
    </w:p>
    <w:p w14:paraId="2CED040B"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Brusatte, S. L., O’Connor, J. K., &amp; Jarvis, E. D. (2015). The Origin and Diversification of Birds. Current Biology, 25(19), R888–R898. https://doi.org/10.1016/j.cub.2015.08.003</w:t>
      </w:r>
    </w:p>
    <w:p w14:paraId="1BC0D9C3"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Correlation Coefficients. (n.d.). Retrieved April 7, 2022, from https://www.andrews.edu/~calkins/math/edrm611/edrm05.htm</w:t>
      </w:r>
    </w:p>
    <w:p w14:paraId="474B0BF2"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Modern Birds Existed Before Dinosaur Die-Off. (2008, February 8). Animals. https://www.nationalgeographic.com/animals/article/modern-birds-existed-before-dinosaur-die-off</w:t>
      </w:r>
    </w:p>
    <w:p w14:paraId="25162838"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Pearson Correlation Coefficient. (2019, September 18). WallStreetMojo. https://www.wallstreetmojo.com/pearson-correlation-coefficient/</w:t>
      </w:r>
    </w:p>
    <w:p w14:paraId="5E11B5FF"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Pearson’s Correlation Coefficient. (n.d.). Statistics Solutions. Retrieved April 6, 2022, from https://www.statisticssolutions.com/free-resources/directory-of-statistical-analyses/pearsons-correlation-coefficient/</w:t>
      </w:r>
    </w:p>
    <w:p w14:paraId="687FE6AE"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Phylogeny subsets. (n.d.). Retrieved April 6, 2022, from http://birdtree.org/subsets/</w:t>
      </w:r>
    </w:p>
    <w:p w14:paraId="53B426B8"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Tail-or Made For Flight | Bio-Aerial Locomotion. (n.d.). Retrieved April 6, 2022, from https://blogs.bu.edu/bioaerial2012/2012/10/10/tail-or-made-for-flight/</w:t>
      </w:r>
    </w:p>
    <w:p w14:paraId="413E4C5E"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The Flight of Birds. (2015, January 6). Ornithology. https://ornithology.com/ornithology-lectures/flight/</w:t>
      </w:r>
    </w:p>
    <w:p w14:paraId="0E047EBB"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lastRenderedPageBreak/>
        <w:t>Thomas, A. (1993). The Aerodynamic Costs of Asymmetry in the Wings and Tail of Birds: Asymmetric Birds can’t Fly round Tight Corners. Proceedings of The Royal Society B: Biological Sciences, 254, 181–189. https://doi.org/10.1098/rspb.1993.0144</w:t>
      </w:r>
    </w:p>
    <w:p w14:paraId="5D7E7179"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Tyrannidae Family – Surcos Tours. (n.d.). Retrieved April 6, 2022, from https://surcostours.com/tyrannidae-family/</w:t>
      </w:r>
    </w:p>
    <w:p w14:paraId="56D408DF" w14:textId="77777777" w:rsidR="005D34E1" w:rsidRPr="005D34E1" w:rsidRDefault="005D34E1" w:rsidP="005D34E1">
      <w:pPr>
        <w:pStyle w:val="Bibliography"/>
        <w:rPr>
          <w:rFonts w:ascii="Times New Roman" w:hAnsi="Times New Roman" w:cs="Times New Roman"/>
        </w:rPr>
      </w:pPr>
      <w:r w:rsidRPr="005D34E1">
        <w:rPr>
          <w:rFonts w:ascii="Times New Roman" w:hAnsi="Times New Roman" w:cs="Times New Roman"/>
        </w:rPr>
        <w:t>Writer, S. (n.d.). The Bird Folks: A tell-all tale about tails. Wicked Local. Retrieved April 7, 2022, from https://www.wickedlocal.com/story/cape-codder/2019/11/17/the-bird-folks-tell-all/986517007/</w:t>
      </w:r>
    </w:p>
    <w:p w14:paraId="2875DBF0" w14:textId="0ABE7B54" w:rsidR="005D34E1" w:rsidRDefault="005D34E1" w:rsidP="005D34E1">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fldChar w:fldCharType="end"/>
      </w:r>
    </w:p>
    <w:p w14:paraId="3607B777" w14:textId="77777777" w:rsidR="005D34E1" w:rsidRDefault="005D34E1" w:rsidP="00AA7536">
      <w:pPr>
        <w:ind w:firstLine="0"/>
        <w:jc w:val="center"/>
        <w:rPr>
          <w:rFonts w:ascii="Times New Roman" w:eastAsia="Times New Roman" w:hAnsi="Times New Roman" w:cs="Times New Roman"/>
          <w:kern w:val="0"/>
          <w:lang w:eastAsia="en-US"/>
        </w:rPr>
      </w:pPr>
    </w:p>
    <w:p w14:paraId="244F9373" w14:textId="77777777" w:rsidR="00823882" w:rsidRPr="00CE3A12" w:rsidRDefault="00823882" w:rsidP="00823882">
      <w:pPr>
        <w:ind w:firstLine="0"/>
        <w:rPr>
          <w:rFonts w:ascii="Times New Roman" w:eastAsia="Times New Roman" w:hAnsi="Times New Roman" w:cs="Times New Roman"/>
          <w:kern w:val="0"/>
          <w:lang w:eastAsia="en-US"/>
        </w:rPr>
      </w:pPr>
    </w:p>
    <w:p w14:paraId="5144F296" w14:textId="0250DB1B" w:rsidR="00CE3A12" w:rsidRPr="00CE3A12" w:rsidRDefault="00CE3A12" w:rsidP="00CE3A12">
      <w:pPr>
        <w:rPr>
          <w:rFonts w:ascii="Times New Roman" w:eastAsia="Times New Roman" w:hAnsi="Times New Roman" w:cs="Times New Roman"/>
          <w:kern w:val="0"/>
          <w:lang w:eastAsia="en-US"/>
        </w:rPr>
      </w:pPr>
    </w:p>
    <w:p w14:paraId="231F646C" w14:textId="5D1B5149" w:rsidR="00A63F21" w:rsidRDefault="00A63F21" w:rsidP="00A63F21"/>
    <w:p w14:paraId="04000E3C" w14:textId="1DF166C6" w:rsidR="00CB616A" w:rsidRDefault="00CB616A">
      <w:pPr>
        <w:pStyle w:val="Bibliography"/>
      </w:pPr>
    </w:p>
    <w:sectPr w:rsidR="00CB616A">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7FEA" w14:textId="77777777" w:rsidR="00B36F44" w:rsidRDefault="00B36F44">
      <w:pPr>
        <w:spacing w:line="240" w:lineRule="auto"/>
      </w:pPr>
      <w:r>
        <w:separator/>
      </w:r>
    </w:p>
  </w:endnote>
  <w:endnote w:type="continuationSeparator" w:id="0">
    <w:p w14:paraId="28925F57" w14:textId="77777777" w:rsidR="00B36F44" w:rsidRDefault="00B36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B3CD" w14:textId="77777777" w:rsidR="00B36F44" w:rsidRDefault="00B36F44">
      <w:pPr>
        <w:spacing w:line="240" w:lineRule="auto"/>
      </w:pPr>
      <w:r>
        <w:separator/>
      </w:r>
    </w:p>
  </w:footnote>
  <w:footnote w:type="continuationSeparator" w:id="0">
    <w:p w14:paraId="75D2E01C" w14:textId="77777777" w:rsidR="00B36F44" w:rsidRDefault="00B36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A318" w14:textId="52EFAEA4" w:rsidR="00CB616A" w:rsidRDefault="00EC4931">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C9CF" w14:textId="48259790" w:rsidR="00CB616A" w:rsidRDefault="00EC4931">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200163450">
    <w:abstractNumId w:val="9"/>
  </w:num>
  <w:num w:numId="2" w16cid:durableId="1860196234">
    <w:abstractNumId w:val="7"/>
  </w:num>
  <w:num w:numId="3" w16cid:durableId="1322583559">
    <w:abstractNumId w:val="6"/>
  </w:num>
  <w:num w:numId="4" w16cid:durableId="1312903074">
    <w:abstractNumId w:val="5"/>
  </w:num>
  <w:num w:numId="5" w16cid:durableId="295918992">
    <w:abstractNumId w:val="4"/>
  </w:num>
  <w:num w:numId="6" w16cid:durableId="1921058252">
    <w:abstractNumId w:val="8"/>
  </w:num>
  <w:num w:numId="7" w16cid:durableId="1694258776">
    <w:abstractNumId w:val="3"/>
  </w:num>
  <w:num w:numId="8" w16cid:durableId="1980501233">
    <w:abstractNumId w:val="2"/>
  </w:num>
  <w:num w:numId="9" w16cid:durableId="1604143966">
    <w:abstractNumId w:val="1"/>
  </w:num>
  <w:num w:numId="10" w16cid:durableId="1623344969">
    <w:abstractNumId w:val="0"/>
  </w:num>
  <w:num w:numId="11" w16cid:durableId="58283771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01"/>
    <w:rsid w:val="000A08DC"/>
    <w:rsid w:val="000C0180"/>
    <w:rsid w:val="00116843"/>
    <w:rsid w:val="001217DC"/>
    <w:rsid w:val="00212902"/>
    <w:rsid w:val="00242325"/>
    <w:rsid w:val="00242435"/>
    <w:rsid w:val="002E7B2A"/>
    <w:rsid w:val="00301CBB"/>
    <w:rsid w:val="003064CD"/>
    <w:rsid w:val="003307B7"/>
    <w:rsid w:val="0033159A"/>
    <w:rsid w:val="00352347"/>
    <w:rsid w:val="00365C74"/>
    <w:rsid w:val="00395ED3"/>
    <w:rsid w:val="003E74E7"/>
    <w:rsid w:val="00411D8B"/>
    <w:rsid w:val="0044399D"/>
    <w:rsid w:val="004533C7"/>
    <w:rsid w:val="004B34F4"/>
    <w:rsid w:val="004C28E2"/>
    <w:rsid w:val="00500061"/>
    <w:rsid w:val="005108FE"/>
    <w:rsid w:val="00575843"/>
    <w:rsid w:val="005A0C23"/>
    <w:rsid w:val="005D34E1"/>
    <w:rsid w:val="005F3186"/>
    <w:rsid w:val="005F4C3B"/>
    <w:rsid w:val="00613F62"/>
    <w:rsid w:val="0062309C"/>
    <w:rsid w:val="00627C5F"/>
    <w:rsid w:val="0066036F"/>
    <w:rsid w:val="00667826"/>
    <w:rsid w:val="00712673"/>
    <w:rsid w:val="00760A1D"/>
    <w:rsid w:val="007C2101"/>
    <w:rsid w:val="007C359B"/>
    <w:rsid w:val="007C4486"/>
    <w:rsid w:val="008211CA"/>
    <w:rsid w:val="00823882"/>
    <w:rsid w:val="00872494"/>
    <w:rsid w:val="008B3D6B"/>
    <w:rsid w:val="008D3C99"/>
    <w:rsid w:val="008E0876"/>
    <w:rsid w:val="00904284"/>
    <w:rsid w:val="009415B1"/>
    <w:rsid w:val="00A54718"/>
    <w:rsid w:val="00A63F21"/>
    <w:rsid w:val="00A76473"/>
    <w:rsid w:val="00AA7536"/>
    <w:rsid w:val="00B0243B"/>
    <w:rsid w:val="00B16D86"/>
    <w:rsid w:val="00B320E0"/>
    <w:rsid w:val="00B36F44"/>
    <w:rsid w:val="00B4069B"/>
    <w:rsid w:val="00BB26B7"/>
    <w:rsid w:val="00BD0A82"/>
    <w:rsid w:val="00BF758E"/>
    <w:rsid w:val="00C1133B"/>
    <w:rsid w:val="00C13DCC"/>
    <w:rsid w:val="00C22BD4"/>
    <w:rsid w:val="00C421B9"/>
    <w:rsid w:val="00C61DC0"/>
    <w:rsid w:val="00CB54F6"/>
    <w:rsid w:val="00CB616A"/>
    <w:rsid w:val="00CC005A"/>
    <w:rsid w:val="00CD66D1"/>
    <w:rsid w:val="00CE3A12"/>
    <w:rsid w:val="00CF35BC"/>
    <w:rsid w:val="00D1012E"/>
    <w:rsid w:val="00D1558E"/>
    <w:rsid w:val="00D21B20"/>
    <w:rsid w:val="00D33A8F"/>
    <w:rsid w:val="00D447D9"/>
    <w:rsid w:val="00D57F8D"/>
    <w:rsid w:val="00D7579E"/>
    <w:rsid w:val="00D77633"/>
    <w:rsid w:val="00DB027C"/>
    <w:rsid w:val="00E52BD6"/>
    <w:rsid w:val="00E942C8"/>
    <w:rsid w:val="00E946B5"/>
    <w:rsid w:val="00EA31E0"/>
    <w:rsid w:val="00EC4931"/>
    <w:rsid w:val="00EF248A"/>
    <w:rsid w:val="00F07F84"/>
    <w:rsid w:val="00F33886"/>
    <w:rsid w:val="00FB16E7"/>
    <w:rsid w:val="00FE5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BF362"/>
  <w15:chartTrackingRefBased/>
  <w15:docId w15:val="{58997059-D7FB-0849-8C97-3A179C96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1156067">
      <w:bodyDiv w:val="1"/>
      <w:marLeft w:val="0"/>
      <w:marRight w:val="0"/>
      <w:marTop w:val="0"/>
      <w:marBottom w:val="0"/>
      <w:divBdr>
        <w:top w:val="none" w:sz="0" w:space="0" w:color="auto"/>
        <w:left w:val="none" w:sz="0" w:space="0" w:color="auto"/>
        <w:bottom w:val="none" w:sz="0" w:space="0" w:color="auto"/>
        <w:right w:val="none" w:sz="0" w:space="0" w:color="auto"/>
      </w:divBdr>
    </w:div>
    <w:div w:id="38413923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695953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833232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ykaldaniel/Library/Containers/com.microsoft.Word/Data/Library/Application%20Support/Microsoft/Office/16.0/DTS/en-US%7bA5AE49E8-1079-1F4B-80B2-F12C479B1261%7d/%7b948B3E9B-17F3-FA48-80BA-551293965FB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EF8E96D9664F489044AF4302DFC6AB"/>
        <w:category>
          <w:name w:val="General"/>
          <w:gallery w:val="placeholder"/>
        </w:category>
        <w:types>
          <w:type w:val="bbPlcHdr"/>
        </w:types>
        <w:behaviors>
          <w:behavior w:val="content"/>
        </w:behaviors>
        <w:guid w:val="{27B0111E-9724-5041-A7C0-19BBDED14494}"/>
      </w:docPartPr>
      <w:docPartBody>
        <w:p w:rsidR="00BA7B3E" w:rsidRDefault="00CD5885">
          <w:pPr>
            <w:pStyle w:val="49EF8E96D9664F489044AF4302DFC6A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85"/>
    <w:rsid w:val="004F6B9A"/>
    <w:rsid w:val="006014C0"/>
    <w:rsid w:val="00BA7B3E"/>
    <w:rsid w:val="00CD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EF8E96D9664F489044AF4302DFC6AB">
    <w:name w:val="49EF8E96D9664F489044AF4302DFC6AB"/>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{948B3E9B-17F3-FA48-80BA-551293965FB3}tf10002091.dotx</Template>
  <TotalTime>2</TotalTime>
  <Pages>8</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The Positive Correlation Between Wing Length and Tail Length in Modern Bird Species</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Positive Correlation Between Wing Length and Tail Length in Modern Bird Species</dc:title>
  <dc:subject/>
  <dc:creator>Microsoft Office User</dc:creator>
  <cp:keywords/>
  <dc:description/>
  <cp:lastModifiedBy>Mykal Daniel</cp:lastModifiedBy>
  <cp:revision>2</cp:revision>
  <dcterms:created xsi:type="dcterms:W3CDTF">2022-04-29T00:39:00Z</dcterms:created>
  <dcterms:modified xsi:type="dcterms:W3CDTF">2022-04-29T00:39:00Z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ZOTERO_PREF_1">
    <vt:lpwstr>&lt;data data-version="3" zotero-version="6.0.4"&gt;&lt;session id="BIUI96CZ"/&gt;&lt;style id="http://www.zotero.org/styles/apa" locale="en-US" hasBibliography="1" bibliographyStyleHasBeenSet="1"/&gt;&lt;prefs&gt;&lt;pref name="fieldType" value="Field"/&gt;&lt;pref name="automaticJourna</vt:lpwstr>
  </property>
  <property fmtid="{D5CDD505-2E9C-101B-9397-08002B2CF9AE}" pid="4" name="ZOTERO_PREF_2">
    <vt:lpwstr>lAbbreviations" value="true"/&gt;&lt;/prefs&gt;&lt;/data&gt;</vt:lpwstr>
  </property>
</Properties>
</file>